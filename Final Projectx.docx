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5F" w:rsidRDefault="00CA1C5F" w:rsidP="00CA1C5F">
      <w:pPr>
        <w:jc w:val="center"/>
        <w:rPr>
          <w:rFonts w:ascii="Cambria" w:hAnsi="Cambria"/>
          <w:b/>
          <w:sz w:val="96"/>
          <w:szCs w:val="96"/>
          <w:lang w:val="tr-TR"/>
        </w:rPr>
      </w:pPr>
      <w:r w:rsidRPr="00CA1C5F">
        <w:rPr>
          <w:rFonts w:ascii="Cambria" w:hAnsi="Cambria"/>
          <w:b/>
          <w:sz w:val="96"/>
          <w:szCs w:val="96"/>
          <w:lang w:val="tr-TR"/>
        </w:rPr>
        <w:t>Final Project</w:t>
      </w:r>
    </w:p>
    <w:p w:rsidR="00CA1C5F" w:rsidRPr="00080218" w:rsidRDefault="00080218" w:rsidP="00CA1C5F">
      <w:pPr>
        <w:jc w:val="center"/>
        <w:rPr>
          <w:rFonts w:ascii="Cambria" w:hAnsi="Cambria"/>
          <w:b/>
          <w:sz w:val="160"/>
          <w:szCs w:val="96"/>
          <w:lang w:val="tr-TR"/>
        </w:rPr>
      </w:pPr>
      <w:r>
        <w:rPr>
          <w:rFonts w:ascii="Cambria" w:hAnsi="Cambria"/>
          <w:sz w:val="32"/>
          <w:lang w:val="tr-TR"/>
        </w:rPr>
        <w:t>b</w:t>
      </w:r>
      <w:r w:rsidR="00CA1C5F" w:rsidRPr="00080218">
        <w:rPr>
          <w:rFonts w:ascii="Cambria" w:hAnsi="Cambria"/>
          <w:sz w:val="32"/>
          <w:lang w:val="tr-TR"/>
        </w:rPr>
        <w:t>y Gökberk Pekerkan</w:t>
      </w:r>
      <w:r w:rsidRPr="00080218">
        <w:rPr>
          <w:rFonts w:ascii="Cambria" w:hAnsi="Cambria"/>
          <w:sz w:val="32"/>
          <w:lang w:val="tr-TR"/>
        </w:rPr>
        <w:t>, 56992</w:t>
      </w:r>
    </w:p>
    <w:p w:rsidR="00CA1C5F" w:rsidRPr="00080218" w:rsidRDefault="00080218" w:rsidP="00080218">
      <w:pPr>
        <w:jc w:val="center"/>
        <w:rPr>
          <w:rFonts w:ascii="Cambria" w:hAnsi="Cambria"/>
          <w:sz w:val="32"/>
          <w:lang w:val="tr-TR"/>
        </w:rPr>
      </w:pPr>
      <w:r w:rsidRPr="00080218">
        <w:rPr>
          <w:rFonts w:ascii="Cambria" w:hAnsi="Cambria"/>
          <w:sz w:val="32"/>
          <w:lang w:val="tr-TR"/>
        </w:rPr>
        <w:t xml:space="preserve">Course: </w:t>
      </w:r>
      <w:r w:rsidR="00CA1C5F" w:rsidRPr="00080218">
        <w:rPr>
          <w:rFonts w:ascii="Cambria" w:hAnsi="Cambria"/>
          <w:sz w:val="32"/>
          <w:lang w:val="tr-TR"/>
        </w:rPr>
        <w:t>QMBU</w:t>
      </w:r>
      <w:r w:rsidR="009369B1">
        <w:rPr>
          <w:rFonts w:ascii="Cambria" w:hAnsi="Cambria"/>
          <w:sz w:val="32"/>
          <w:lang w:val="tr-TR"/>
        </w:rPr>
        <w:t xml:space="preserve">/INTL </w:t>
      </w:r>
      <w:r w:rsidR="00CA1C5F" w:rsidRPr="00080218">
        <w:rPr>
          <w:rFonts w:ascii="Cambria" w:hAnsi="Cambria"/>
          <w:sz w:val="32"/>
          <w:lang w:val="tr-TR"/>
        </w:rPr>
        <w:t>450</w:t>
      </w:r>
    </w:p>
    <w:p w:rsidR="00080218" w:rsidRPr="00080218" w:rsidRDefault="00080218" w:rsidP="00080218">
      <w:pPr>
        <w:jc w:val="center"/>
        <w:rPr>
          <w:rFonts w:ascii="Cambria" w:hAnsi="Cambria"/>
          <w:sz w:val="32"/>
          <w:lang w:val="tr-TR"/>
        </w:rPr>
      </w:pPr>
      <w:r w:rsidRPr="00080218">
        <w:rPr>
          <w:rFonts w:ascii="Cambria" w:hAnsi="Cambria"/>
          <w:sz w:val="32"/>
          <w:lang w:val="tr-TR"/>
        </w:rPr>
        <w:t>Spring 2020</w:t>
      </w:r>
    </w:p>
    <w:p w:rsidR="00CA1C5F" w:rsidRDefault="006830D8" w:rsidP="00080218">
      <w:pPr>
        <w:jc w:val="center"/>
        <w:rPr>
          <w:rFonts w:ascii="Cambria" w:hAnsi="Cambria"/>
          <w:sz w:val="32"/>
          <w:lang w:val="tr-TR"/>
        </w:rPr>
      </w:pPr>
      <w:r>
        <w:rPr>
          <w:rFonts w:ascii="Cambria" w:hAnsi="Cambria"/>
          <w:sz w:val="32"/>
          <w:lang w:val="tr-TR"/>
        </w:rPr>
        <w:t>Koç University</w:t>
      </w:r>
    </w:p>
    <w:p w:rsidR="00080218" w:rsidRDefault="00511CD5" w:rsidP="00080218">
      <w:pPr>
        <w:rPr>
          <w:rFonts w:ascii="Cambria" w:hAnsi="Cambria"/>
          <w:sz w:val="32"/>
          <w:lang w:val="tr-TR"/>
        </w:rPr>
      </w:pPr>
      <w:r>
        <w:rPr>
          <w:rFonts w:ascii="Cambria" w:hAnsi="Cambria"/>
          <w:sz w:val="32"/>
          <w:lang w:val="tr-TR"/>
        </w:rPr>
        <w:t>INDEX</w:t>
      </w:r>
    </w:p>
    <w:p w:rsidR="00511CD5" w:rsidRPr="00940DB0" w:rsidRDefault="00511CD5" w:rsidP="00940DB0">
      <w:pPr>
        <w:pStyle w:val="ListParagraph"/>
        <w:numPr>
          <w:ilvl w:val="0"/>
          <w:numId w:val="18"/>
        </w:numPr>
        <w:rPr>
          <w:rFonts w:ascii="Cambria" w:hAnsi="Cambria"/>
          <w:sz w:val="32"/>
          <w:lang w:val="tr-TR"/>
        </w:rPr>
      </w:pPr>
      <w:r w:rsidRPr="00940DB0">
        <w:rPr>
          <w:rFonts w:ascii="Cambria" w:hAnsi="Cambria"/>
          <w:sz w:val="32"/>
          <w:lang w:val="tr-TR"/>
        </w:rPr>
        <w:t>Introduction</w:t>
      </w:r>
    </w:p>
    <w:p w:rsidR="00511CD5" w:rsidRPr="00940DB0" w:rsidRDefault="00511CD5" w:rsidP="00940DB0">
      <w:pPr>
        <w:pStyle w:val="ListParagraph"/>
        <w:numPr>
          <w:ilvl w:val="0"/>
          <w:numId w:val="18"/>
        </w:numPr>
        <w:rPr>
          <w:rFonts w:ascii="Cambria" w:hAnsi="Cambria"/>
          <w:sz w:val="32"/>
          <w:lang w:val="tr-TR"/>
        </w:rPr>
      </w:pPr>
      <w:r w:rsidRPr="00940DB0">
        <w:rPr>
          <w:rFonts w:ascii="Cambria" w:hAnsi="Cambria"/>
          <w:sz w:val="32"/>
          <w:lang w:val="tr-TR"/>
        </w:rPr>
        <w:t>Hypothesis</w:t>
      </w:r>
    </w:p>
    <w:p w:rsidR="00511CD5" w:rsidRDefault="00511CD5" w:rsidP="00940DB0">
      <w:pPr>
        <w:pStyle w:val="ListParagraph"/>
        <w:numPr>
          <w:ilvl w:val="0"/>
          <w:numId w:val="18"/>
        </w:numPr>
        <w:rPr>
          <w:rFonts w:ascii="Cambria" w:hAnsi="Cambria"/>
          <w:sz w:val="32"/>
          <w:lang w:val="tr-TR"/>
        </w:rPr>
      </w:pPr>
      <w:r w:rsidRPr="00940DB0">
        <w:rPr>
          <w:rFonts w:ascii="Cambria" w:hAnsi="Cambria"/>
          <w:sz w:val="32"/>
          <w:lang w:val="tr-TR"/>
        </w:rPr>
        <w:t>Futher Notes</w:t>
      </w:r>
    </w:p>
    <w:p w:rsidR="00457187" w:rsidRPr="00940DB0" w:rsidRDefault="00457187" w:rsidP="00940DB0">
      <w:pPr>
        <w:pStyle w:val="ListParagraph"/>
        <w:numPr>
          <w:ilvl w:val="0"/>
          <w:numId w:val="18"/>
        </w:numPr>
        <w:rPr>
          <w:rFonts w:ascii="Cambria" w:hAnsi="Cambria"/>
          <w:sz w:val="32"/>
          <w:lang w:val="tr-TR"/>
        </w:rPr>
      </w:pPr>
      <w:r>
        <w:rPr>
          <w:rFonts w:ascii="Cambria" w:hAnsi="Cambria"/>
          <w:sz w:val="32"/>
          <w:lang w:val="tr-TR"/>
        </w:rPr>
        <w:t>Reading the Data</w:t>
      </w:r>
    </w:p>
    <w:p w:rsidR="00940DB0" w:rsidRPr="00940DB0" w:rsidRDefault="00940DB0" w:rsidP="00940DB0">
      <w:pPr>
        <w:pStyle w:val="ListParagraph"/>
        <w:numPr>
          <w:ilvl w:val="0"/>
          <w:numId w:val="18"/>
        </w:numPr>
        <w:rPr>
          <w:rFonts w:ascii="Cambria" w:hAnsi="Cambria"/>
          <w:sz w:val="32"/>
          <w:lang w:val="tr-TR"/>
        </w:rPr>
      </w:pPr>
      <w:r w:rsidRPr="00940DB0">
        <w:rPr>
          <w:rFonts w:ascii="Cambria" w:hAnsi="Cambria"/>
          <w:sz w:val="32"/>
          <w:lang w:val="tr-TR"/>
        </w:rPr>
        <w:t>Algorithms</w:t>
      </w:r>
    </w:p>
    <w:p w:rsidR="00940DB0" w:rsidRPr="00940DB0" w:rsidRDefault="00940DB0" w:rsidP="00940DB0">
      <w:pPr>
        <w:pStyle w:val="ListParagraph"/>
        <w:numPr>
          <w:ilvl w:val="0"/>
          <w:numId w:val="18"/>
        </w:numPr>
        <w:rPr>
          <w:rFonts w:ascii="Cambria" w:hAnsi="Cambria"/>
          <w:sz w:val="32"/>
          <w:lang w:val="tr-TR"/>
        </w:rPr>
      </w:pPr>
      <w:r w:rsidRPr="00940DB0">
        <w:rPr>
          <w:rFonts w:ascii="Cambria" w:hAnsi="Cambria"/>
          <w:sz w:val="32"/>
          <w:lang w:val="tr-TR"/>
        </w:rPr>
        <w:t>Conclusion</w:t>
      </w:r>
    </w:p>
    <w:p w:rsidR="00511CD5" w:rsidRDefault="00511CD5" w:rsidP="00080218">
      <w:pPr>
        <w:rPr>
          <w:rFonts w:ascii="Cambria" w:hAnsi="Cambria"/>
          <w:sz w:val="32"/>
          <w:lang w:val="tr-TR"/>
        </w:rPr>
      </w:pPr>
    </w:p>
    <w:p w:rsidR="00B1500D" w:rsidRPr="00B1500D" w:rsidRDefault="00B1500D" w:rsidP="00B1500D">
      <w:pPr>
        <w:pStyle w:val="ListParagraph"/>
        <w:rPr>
          <w:rFonts w:ascii="Cambria" w:hAnsi="Cambria"/>
          <w:sz w:val="28"/>
          <w:szCs w:val="28"/>
          <w:lang w:val="tr-TR"/>
        </w:rPr>
      </w:pPr>
    </w:p>
    <w:p w:rsidR="004F01D6" w:rsidRPr="00457187" w:rsidRDefault="00762B36" w:rsidP="00457187">
      <w:pPr>
        <w:pStyle w:val="ListParagraph"/>
        <w:numPr>
          <w:ilvl w:val="0"/>
          <w:numId w:val="19"/>
        </w:numPr>
        <w:rPr>
          <w:rFonts w:ascii="Cambria" w:hAnsi="Cambria"/>
          <w:sz w:val="28"/>
          <w:szCs w:val="28"/>
          <w:lang w:val="tr-TR"/>
        </w:rPr>
      </w:pPr>
      <w:r w:rsidRPr="00B1500D">
        <w:rPr>
          <w:rFonts w:ascii="Cambria" w:hAnsi="Cambria"/>
          <w:b/>
          <w:sz w:val="32"/>
          <w:szCs w:val="28"/>
          <w:lang w:val="tr-TR"/>
        </w:rPr>
        <w:lastRenderedPageBreak/>
        <w:t>Introducti</w:t>
      </w:r>
      <w:r w:rsidR="001D5A01" w:rsidRPr="00B1500D">
        <w:rPr>
          <w:rFonts w:ascii="Cambria" w:hAnsi="Cambria"/>
          <w:b/>
          <w:sz w:val="32"/>
          <w:szCs w:val="28"/>
          <w:lang w:val="tr-TR"/>
        </w:rPr>
        <w:t>on</w:t>
      </w:r>
      <w:r w:rsidR="001D5A01" w:rsidRPr="00457187">
        <w:rPr>
          <w:rFonts w:ascii="Cambria" w:hAnsi="Cambria"/>
          <w:sz w:val="28"/>
          <w:szCs w:val="28"/>
          <w:lang w:val="tr-TR"/>
        </w:rPr>
        <w:t xml:space="preserve">: </w:t>
      </w:r>
      <w:r w:rsidR="00862DFD" w:rsidRPr="00457187">
        <w:rPr>
          <w:rFonts w:ascii="Cambria" w:hAnsi="Cambria"/>
          <w:sz w:val="28"/>
          <w:szCs w:val="28"/>
          <w:lang w:val="tr-TR"/>
        </w:rPr>
        <w:tab/>
      </w:r>
      <w:r w:rsidR="00463352" w:rsidRPr="00457187">
        <w:rPr>
          <w:rFonts w:ascii="Cambria" w:hAnsi="Cambria"/>
          <w:sz w:val="28"/>
          <w:szCs w:val="28"/>
          <w:lang w:val="tr-TR"/>
        </w:rPr>
        <w:t>Deciding which wine is good has many things to consider</w:t>
      </w:r>
      <w:r w:rsidR="0004717C">
        <w:rPr>
          <w:rFonts w:ascii="Cambria" w:hAnsi="Cambria"/>
          <w:sz w:val="28"/>
          <w:szCs w:val="28"/>
          <w:lang w:val="tr-TR"/>
        </w:rPr>
        <w:t xml:space="preserve"> about</w:t>
      </w:r>
      <w:r w:rsidR="00CB0BF0" w:rsidRPr="00457187">
        <w:rPr>
          <w:rFonts w:ascii="Cambria" w:hAnsi="Cambria"/>
          <w:sz w:val="28"/>
          <w:szCs w:val="28"/>
          <w:lang w:val="tr-TR"/>
        </w:rPr>
        <w:t>. Actually it can be pretty hard to decide which wine is actually a good if you are not a conasseur</w:t>
      </w:r>
      <w:r w:rsidR="007E29BE" w:rsidRPr="00457187">
        <w:rPr>
          <w:rFonts w:ascii="Cambria" w:hAnsi="Cambria"/>
          <w:sz w:val="28"/>
          <w:szCs w:val="28"/>
          <w:lang w:val="tr-TR"/>
        </w:rPr>
        <w:t xml:space="preserve"> </w:t>
      </w:r>
      <w:r w:rsidR="00AF56F1">
        <w:rPr>
          <w:rFonts w:ascii="Cambria" w:hAnsi="Cambria"/>
          <w:sz w:val="28"/>
          <w:szCs w:val="28"/>
          <w:lang w:val="tr-TR"/>
        </w:rPr>
        <w:t xml:space="preserve">or </w:t>
      </w:r>
      <w:r w:rsidR="007E29BE" w:rsidRPr="00457187">
        <w:rPr>
          <w:rFonts w:ascii="Cambria" w:hAnsi="Cambria"/>
          <w:sz w:val="28"/>
          <w:szCs w:val="28"/>
          <w:lang w:val="tr-TR"/>
        </w:rPr>
        <w:t>don’t know anything which makes a good quality wine</w:t>
      </w:r>
      <w:r w:rsidR="00CB0BF0" w:rsidRPr="00457187">
        <w:rPr>
          <w:rFonts w:ascii="Cambria" w:hAnsi="Cambria"/>
          <w:sz w:val="28"/>
          <w:szCs w:val="28"/>
          <w:lang w:val="tr-TR"/>
        </w:rPr>
        <w:t xml:space="preserve">. </w:t>
      </w:r>
      <w:r w:rsidR="00463352" w:rsidRPr="00457187">
        <w:rPr>
          <w:rFonts w:ascii="Cambria" w:hAnsi="Cambria"/>
          <w:sz w:val="28"/>
          <w:szCs w:val="28"/>
          <w:lang w:val="tr-TR"/>
        </w:rPr>
        <w:t xml:space="preserve"> </w:t>
      </w:r>
      <w:r w:rsidR="00CB0BF0" w:rsidRPr="00457187">
        <w:rPr>
          <w:rFonts w:ascii="Cambria" w:hAnsi="Cambria"/>
          <w:sz w:val="28"/>
          <w:szCs w:val="28"/>
          <w:lang w:val="tr-TR"/>
        </w:rPr>
        <w:t xml:space="preserve">This kept me thinking, why not use machine learning </w:t>
      </w:r>
      <w:r w:rsidR="00D33BFC" w:rsidRPr="00457187">
        <w:rPr>
          <w:rFonts w:ascii="Cambria" w:hAnsi="Cambria"/>
          <w:sz w:val="28"/>
          <w:szCs w:val="28"/>
          <w:lang w:val="tr-TR"/>
        </w:rPr>
        <w:t xml:space="preserve">algorithms which could use all the metrics and </w:t>
      </w:r>
      <w:r w:rsidR="00625D34" w:rsidRPr="00457187">
        <w:rPr>
          <w:rFonts w:ascii="Cambria" w:hAnsi="Cambria"/>
          <w:sz w:val="28"/>
          <w:szCs w:val="28"/>
          <w:lang w:val="tr-TR"/>
        </w:rPr>
        <w:t xml:space="preserve">predict </w:t>
      </w:r>
      <w:r w:rsidR="007E29BE" w:rsidRPr="00457187">
        <w:rPr>
          <w:rFonts w:ascii="Cambria" w:hAnsi="Cambria"/>
          <w:sz w:val="28"/>
          <w:szCs w:val="28"/>
          <w:lang w:val="tr-TR"/>
        </w:rPr>
        <w:t xml:space="preserve">the quality for you. </w:t>
      </w:r>
      <w:r w:rsidR="00862DFD" w:rsidRPr="00457187">
        <w:rPr>
          <w:rFonts w:ascii="Cambria" w:hAnsi="Cambria"/>
          <w:sz w:val="28"/>
          <w:szCs w:val="28"/>
          <w:lang w:val="tr-TR"/>
        </w:rPr>
        <w:t>Hence,</w:t>
      </w:r>
      <w:r w:rsidR="00625D34" w:rsidRPr="00457187">
        <w:rPr>
          <w:rFonts w:ascii="Cambria" w:hAnsi="Cambria"/>
          <w:sz w:val="28"/>
          <w:szCs w:val="28"/>
          <w:lang w:val="tr-TR"/>
        </w:rPr>
        <w:t xml:space="preserve"> </w:t>
      </w:r>
      <w:r w:rsidR="00862DFD" w:rsidRPr="00457187">
        <w:rPr>
          <w:rFonts w:ascii="Cambria" w:hAnsi="Cambria"/>
          <w:sz w:val="28"/>
          <w:szCs w:val="28"/>
          <w:lang w:val="tr-TR"/>
        </w:rPr>
        <w:t>t</w:t>
      </w:r>
      <w:r w:rsidR="001D5A01" w:rsidRPr="00457187">
        <w:rPr>
          <w:rFonts w:ascii="Cambria" w:hAnsi="Cambria"/>
          <w:sz w:val="28"/>
          <w:szCs w:val="28"/>
          <w:lang w:val="tr-TR"/>
        </w:rPr>
        <w:t xml:space="preserve">his project </w:t>
      </w:r>
      <w:r w:rsidR="00862DFD" w:rsidRPr="00457187">
        <w:rPr>
          <w:rFonts w:ascii="Cambria" w:hAnsi="Cambria"/>
          <w:sz w:val="28"/>
          <w:szCs w:val="28"/>
          <w:lang w:val="tr-TR"/>
        </w:rPr>
        <w:t>provides just that.</w:t>
      </w:r>
    </w:p>
    <w:p w:rsidR="006D4D36" w:rsidRPr="0037245D" w:rsidRDefault="006D4D36" w:rsidP="00B1500D">
      <w:pPr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 xml:space="preserve">Hereby, the relationship of these components will be measured and a relationship to the quality of wine calculated. Machine Learning tools </w:t>
      </w:r>
      <w:r w:rsidR="00945407">
        <w:rPr>
          <w:rFonts w:ascii="Cambria" w:hAnsi="Cambria"/>
          <w:sz w:val="28"/>
          <w:szCs w:val="28"/>
          <w:lang w:val="tr-TR"/>
        </w:rPr>
        <w:t>tha</w:t>
      </w:r>
      <w:r w:rsidR="00173553">
        <w:rPr>
          <w:rFonts w:ascii="Cambria" w:hAnsi="Cambria"/>
          <w:sz w:val="28"/>
          <w:szCs w:val="28"/>
          <w:lang w:val="tr-TR"/>
        </w:rPr>
        <w:t xml:space="preserve">ught in this course </w:t>
      </w:r>
      <w:r w:rsidR="00945407">
        <w:rPr>
          <w:rFonts w:ascii="Cambria" w:hAnsi="Cambria"/>
          <w:sz w:val="28"/>
          <w:szCs w:val="28"/>
          <w:lang w:val="tr-TR"/>
        </w:rPr>
        <w:t xml:space="preserve">will be implemented and </w:t>
      </w:r>
      <w:r w:rsidR="004202F6">
        <w:rPr>
          <w:rFonts w:ascii="Cambria" w:hAnsi="Cambria"/>
          <w:sz w:val="28"/>
          <w:szCs w:val="28"/>
          <w:lang w:val="tr-TR"/>
        </w:rPr>
        <w:t xml:space="preserve">the </w:t>
      </w:r>
      <w:r w:rsidR="00945407">
        <w:rPr>
          <w:rFonts w:ascii="Cambria" w:hAnsi="Cambria"/>
          <w:sz w:val="28"/>
          <w:szCs w:val="28"/>
          <w:lang w:val="tr-TR"/>
        </w:rPr>
        <w:t xml:space="preserve">accuracy scores </w:t>
      </w:r>
      <w:r w:rsidR="004202F6">
        <w:rPr>
          <w:rFonts w:ascii="Cambria" w:hAnsi="Cambria"/>
          <w:sz w:val="28"/>
          <w:szCs w:val="28"/>
          <w:lang w:val="tr-TR"/>
        </w:rPr>
        <w:t>resulting from these tools will be presented to show which proves to be the best</w:t>
      </w:r>
      <w:bookmarkStart w:id="0" w:name="_GoBack"/>
      <w:bookmarkEnd w:id="0"/>
      <w:r w:rsidR="004202F6">
        <w:rPr>
          <w:rFonts w:ascii="Cambria" w:hAnsi="Cambria"/>
          <w:sz w:val="28"/>
          <w:szCs w:val="28"/>
          <w:lang w:val="tr-TR"/>
        </w:rPr>
        <w:t xml:space="preserve">. </w:t>
      </w:r>
    </w:p>
    <w:p w:rsidR="004202F6" w:rsidRPr="00CB0BF0" w:rsidRDefault="004202F6" w:rsidP="00080218">
      <w:pPr>
        <w:rPr>
          <w:rFonts w:ascii="Cambria" w:hAnsi="Cambria"/>
          <w:sz w:val="28"/>
          <w:szCs w:val="28"/>
        </w:rPr>
      </w:pPr>
    </w:p>
    <w:p w:rsidR="00080218" w:rsidRPr="00B1500D" w:rsidRDefault="009369B1" w:rsidP="00B1500D">
      <w:pPr>
        <w:pStyle w:val="ListParagraph"/>
        <w:numPr>
          <w:ilvl w:val="0"/>
          <w:numId w:val="19"/>
        </w:numPr>
        <w:rPr>
          <w:rFonts w:ascii="Cambria" w:hAnsi="Cambria"/>
          <w:sz w:val="28"/>
          <w:szCs w:val="28"/>
          <w:lang w:val="tr-TR"/>
        </w:rPr>
      </w:pPr>
      <w:r w:rsidRPr="00B1500D">
        <w:rPr>
          <w:rFonts w:ascii="Cambria" w:hAnsi="Cambria"/>
          <w:b/>
          <w:sz w:val="32"/>
          <w:szCs w:val="28"/>
          <w:lang w:val="tr-TR"/>
        </w:rPr>
        <w:t>Hypothesis:</w:t>
      </w:r>
      <w:r w:rsidRPr="00B1500D">
        <w:rPr>
          <w:rFonts w:ascii="Cambria" w:hAnsi="Cambria"/>
          <w:sz w:val="28"/>
          <w:szCs w:val="28"/>
          <w:lang w:val="tr-TR"/>
        </w:rPr>
        <w:t xml:space="preserve"> </w:t>
      </w:r>
      <w:r w:rsidR="004A362E" w:rsidRPr="00B1500D">
        <w:rPr>
          <w:rFonts w:ascii="Cambria" w:hAnsi="Cambria"/>
          <w:sz w:val="28"/>
          <w:szCs w:val="28"/>
          <w:lang w:val="tr-TR"/>
        </w:rPr>
        <w:t xml:space="preserve">The different </w:t>
      </w:r>
      <w:r w:rsidR="005609F1" w:rsidRPr="00B1500D">
        <w:rPr>
          <w:rFonts w:ascii="Cambria" w:hAnsi="Cambria"/>
          <w:sz w:val="28"/>
          <w:szCs w:val="28"/>
          <w:lang w:val="tr-TR"/>
        </w:rPr>
        <w:t>data entries</w:t>
      </w:r>
      <w:r w:rsidR="004A362E" w:rsidRPr="00B1500D">
        <w:rPr>
          <w:rFonts w:ascii="Cambria" w:hAnsi="Cambria"/>
          <w:sz w:val="28"/>
          <w:szCs w:val="28"/>
          <w:lang w:val="tr-TR"/>
        </w:rPr>
        <w:t xml:space="preserve"> will </w:t>
      </w:r>
      <w:r w:rsidR="005609F1" w:rsidRPr="00B1500D">
        <w:rPr>
          <w:rFonts w:ascii="Cambria" w:hAnsi="Cambria"/>
          <w:sz w:val="28"/>
          <w:szCs w:val="28"/>
          <w:lang w:val="tr-TR"/>
        </w:rPr>
        <w:t xml:space="preserve">be able to </w:t>
      </w:r>
      <w:r w:rsidR="004A362E" w:rsidRPr="00B1500D">
        <w:rPr>
          <w:rFonts w:ascii="Cambria" w:hAnsi="Cambria"/>
          <w:sz w:val="28"/>
          <w:szCs w:val="28"/>
          <w:lang w:val="tr-TR"/>
        </w:rPr>
        <w:t xml:space="preserve">predict the </w:t>
      </w:r>
      <w:r w:rsidR="005609F1" w:rsidRPr="00B1500D">
        <w:rPr>
          <w:rFonts w:ascii="Cambria" w:hAnsi="Cambria"/>
          <w:sz w:val="28"/>
          <w:szCs w:val="28"/>
          <w:lang w:val="tr-TR"/>
        </w:rPr>
        <w:t>wine quality.</w:t>
      </w:r>
    </w:p>
    <w:p w:rsidR="009C28CF" w:rsidRPr="00645377" w:rsidRDefault="00A5255A" w:rsidP="00645377">
      <w:pPr>
        <w:pStyle w:val="ListParagraph"/>
        <w:numPr>
          <w:ilvl w:val="0"/>
          <w:numId w:val="19"/>
        </w:numPr>
        <w:rPr>
          <w:rFonts w:ascii="Cambria" w:hAnsi="Cambria"/>
          <w:b/>
          <w:sz w:val="32"/>
          <w:szCs w:val="28"/>
          <w:lang w:val="tr-TR"/>
        </w:rPr>
      </w:pPr>
      <w:r>
        <w:rPr>
          <w:rFonts w:ascii="Cambria" w:hAnsi="Cambria"/>
          <w:b/>
          <w:sz w:val="32"/>
          <w:szCs w:val="28"/>
          <w:lang w:val="tr-TR"/>
        </w:rPr>
        <w:t>Fur</w:t>
      </w:r>
      <w:r w:rsidR="009C28CF" w:rsidRPr="00645377">
        <w:rPr>
          <w:rFonts w:ascii="Cambria" w:hAnsi="Cambria"/>
          <w:b/>
          <w:sz w:val="32"/>
          <w:szCs w:val="28"/>
          <w:lang w:val="tr-TR"/>
        </w:rPr>
        <w:t>t</w:t>
      </w:r>
      <w:r>
        <w:rPr>
          <w:rFonts w:ascii="Cambria" w:hAnsi="Cambria"/>
          <w:b/>
          <w:sz w:val="32"/>
          <w:szCs w:val="28"/>
          <w:lang w:val="tr-TR"/>
        </w:rPr>
        <w:t>h</w:t>
      </w:r>
      <w:r w:rsidR="009C28CF" w:rsidRPr="00645377">
        <w:rPr>
          <w:rFonts w:ascii="Cambria" w:hAnsi="Cambria"/>
          <w:b/>
          <w:sz w:val="32"/>
          <w:szCs w:val="28"/>
          <w:lang w:val="tr-TR"/>
        </w:rPr>
        <w:t xml:space="preserve">er </w:t>
      </w:r>
      <w:r w:rsidR="00645377" w:rsidRPr="00645377">
        <w:rPr>
          <w:rFonts w:ascii="Cambria" w:hAnsi="Cambria"/>
          <w:b/>
          <w:sz w:val="32"/>
          <w:szCs w:val="28"/>
          <w:lang w:val="tr-TR"/>
        </w:rPr>
        <w:t>Notes</w:t>
      </w:r>
      <w:r w:rsidR="009C28CF" w:rsidRPr="00645377">
        <w:rPr>
          <w:rFonts w:ascii="Cambria" w:hAnsi="Cambria"/>
          <w:b/>
          <w:sz w:val="32"/>
          <w:szCs w:val="28"/>
          <w:lang w:val="tr-TR"/>
        </w:rPr>
        <w:t>:</w:t>
      </w:r>
      <w:r w:rsidR="009C28CF" w:rsidRPr="00645377">
        <w:rPr>
          <w:rFonts w:ascii="Cambria" w:hAnsi="Cambria"/>
          <w:sz w:val="28"/>
          <w:szCs w:val="28"/>
          <w:lang w:val="tr-TR"/>
        </w:rPr>
        <w:t xml:space="preserve"> This dataset was downloaded from kaggle.com and can be found there. </w:t>
      </w:r>
    </w:p>
    <w:p w:rsidR="004F01D6" w:rsidRPr="00862DFD" w:rsidRDefault="004F01D6" w:rsidP="00862DFD">
      <w:pPr>
        <w:rPr>
          <w:rFonts w:ascii="Cambria" w:hAnsi="Cambria"/>
          <w:sz w:val="28"/>
          <w:szCs w:val="28"/>
          <w:lang w:val="tr-TR"/>
        </w:rPr>
      </w:pPr>
    </w:p>
    <w:p w:rsidR="00BD1446" w:rsidRDefault="00BD1446" w:rsidP="004461F7">
      <w:pPr>
        <w:spacing w:line="360" w:lineRule="auto"/>
        <w:rPr>
          <w:rFonts w:ascii="Cambria" w:hAnsi="Cambria"/>
          <w:sz w:val="28"/>
          <w:szCs w:val="28"/>
          <w:u w:val="single"/>
          <w:lang w:val="tr-TR"/>
        </w:rPr>
      </w:pPr>
    </w:p>
    <w:p w:rsidR="00BD1446" w:rsidRDefault="00BD1446" w:rsidP="004461F7">
      <w:pPr>
        <w:spacing w:line="360" w:lineRule="auto"/>
        <w:rPr>
          <w:rFonts w:ascii="Cambria" w:hAnsi="Cambria"/>
          <w:sz w:val="28"/>
          <w:szCs w:val="28"/>
          <w:u w:val="single"/>
          <w:lang w:val="tr-TR"/>
        </w:rPr>
      </w:pPr>
    </w:p>
    <w:p w:rsidR="00BD1446" w:rsidRDefault="00BD1446" w:rsidP="004461F7">
      <w:pPr>
        <w:spacing w:line="360" w:lineRule="auto"/>
        <w:rPr>
          <w:rFonts w:ascii="Cambria" w:hAnsi="Cambria"/>
          <w:sz w:val="28"/>
          <w:szCs w:val="28"/>
          <w:u w:val="single"/>
          <w:lang w:val="tr-TR"/>
        </w:rPr>
      </w:pPr>
    </w:p>
    <w:p w:rsidR="00BD1446" w:rsidRDefault="00BD1446" w:rsidP="004461F7">
      <w:pPr>
        <w:spacing w:line="360" w:lineRule="auto"/>
        <w:rPr>
          <w:rFonts w:ascii="Cambria" w:hAnsi="Cambria"/>
          <w:sz w:val="28"/>
          <w:szCs w:val="28"/>
          <w:u w:val="single"/>
          <w:lang w:val="tr-TR"/>
        </w:rPr>
      </w:pPr>
    </w:p>
    <w:p w:rsidR="004355AB" w:rsidRPr="00B1500D" w:rsidRDefault="004355AB" w:rsidP="00B1500D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b/>
          <w:sz w:val="32"/>
          <w:szCs w:val="28"/>
          <w:lang w:val="tr-TR"/>
        </w:rPr>
      </w:pPr>
      <w:r w:rsidRPr="00B1500D">
        <w:rPr>
          <w:rFonts w:ascii="Cambria" w:hAnsi="Cambria"/>
          <w:b/>
          <w:sz w:val="32"/>
          <w:szCs w:val="28"/>
          <w:lang w:val="tr-TR"/>
        </w:rPr>
        <w:lastRenderedPageBreak/>
        <w:t>Reading the data</w:t>
      </w:r>
    </w:p>
    <w:p w:rsidR="002620A1" w:rsidRPr="003B1C43" w:rsidRDefault="002620A1" w:rsidP="004461F7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wine = pd.read_csv("winequality.csv")</w:t>
      </w:r>
    </w:p>
    <w:p w:rsidR="004461F7" w:rsidRDefault="004461F7" w:rsidP="004461F7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3F0868" w:rsidRDefault="004355AB" w:rsidP="004461F7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After</w:t>
      </w:r>
      <w:r w:rsidR="00C16BA0">
        <w:rPr>
          <w:rFonts w:ascii="Cambria" w:hAnsi="Cambria"/>
          <w:sz w:val="28"/>
          <w:szCs w:val="28"/>
          <w:lang w:val="tr-TR"/>
        </w:rPr>
        <w:t xml:space="preserve"> reading the data, </w:t>
      </w:r>
      <w:r>
        <w:rPr>
          <w:rFonts w:ascii="Cambria" w:hAnsi="Cambria"/>
          <w:sz w:val="28"/>
          <w:szCs w:val="28"/>
          <w:lang w:val="tr-TR"/>
        </w:rPr>
        <w:t>I looked how the data was distributed on the following commands:</w:t>
      </w:r>
    </w:p>
    <w:p w:rsidR="004461F7" w:rsidRDefault="004461F7" w:rsidP="004461F7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4355AB" w:rsidRDefault="003F0868" w:rsidP="004461F7">
      <w:pPr>
        <w:spacing w:line="360" w:lineRule="auto"/>
        <w:rPr>
          <w:rFonts w:ascii="Cambria" w:hAnsi="Cambria"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wine.head(10)</w:t>
      </w:r>
      <w:r w:rsidR="00361849">
        <w:rPr>
          <w:rFonts w:ascii="Cambria" w:hAnsi="Cambria"/>
          <w:sz w:val="28"/>
          <w:szCs w:val="28"/>
          <w:lang w:val="tr-TR"/>
        </w:rPr>
        <w:br/>
      </w:r>
      <w:r w:rsidR="00361849">
        <w:rPr>
          <w:noProof/>
          <w:lang w:val="tr-TR" w:eastAsia="tr-TR"/>
        </w:rPr>
        <w:drawing>
          <wp:inline distT="0" distB="0" distL="0" distR="0" wp14:anchorId="53BDD112" wp14:editId="365F2907">
            <wp:extent cx="5943600" cy="2326640"/>
            <wp:effectExtent l="76200" t="76200" r="13335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6BA0" w:rsidRDefault="003954F1" w:rsidP="00C16BA0">
      <w:pPr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We have 11 different features</w:t>
      </w:r>
    </w:p>
    <w:p w:rsidR="00C16BA0" w:rsidRDefault="00C16BA0" w:rsidP="00C16BA0">
      <w:pPr>
        <w:rPr>
          <w:rFonts w:ascii="Cambria" w:hAnsi="Cambria"/>
          <w:sz w:val="28"/>
          <w:szCs w:val="28"/>
          <w:lang w:val="tr-TR"/>
        </w:rPr>
      </w:pPr>
    </w:p>
    <w:p w:rsidR="00A13472" w:rsidRDefault="00A13472" w:rsidP="00C16BA0">
      <w:pPr>
        <w:rPr>
          <w:rFonts w:ascii="Cambria" w:hAnsi="Cambria"/>
          <w:sz w:val="28"/>
          <w:szCs w:val="28"/>
          <w:lang w:val="tr-TR"/>
        </w:rPr>
      </w:pPr>
    </w:p>
    <w:p w:rsidR="00A13472" w:rsidRDefault="00A13472" w:rsidP="00C16BA0">
      <w:pPr>
        <w:rPr>
          <w:rFonts w:ascii="Cambria" w:hAnsi="Cambria"/>
          <w:sz w:val="28"/>
          <w:szCs w:val="28"/>
          <w:lang w:val="tr-TR"/>
        </w:rPr>
      </w:pPr>
    </w:p>
    <w:p w:rsidR="00A13472" w:rsidRDefault="00A13472" w:rsidP="00C16BA0">
      <w:pPr>
        <w:rPr>
          <w:rFonts w:ascii="Cambria" w:hAnsi="Cambria"/>
          <w:sz w:val="28"/>
          <w:szCs w:val="28"/>
          <w:lang w:val="tr-TR"/>
        </w:rPr>
      </w:pPr>
    </w:p>
    <w:p w:rsidR="00A13472" w:rsidRDefault="00A13472" w:rsidP="00C16BA0">
      <w:pPr>
        <w:rPr>
          <w:rFonts w:ascii="Cambria" w:hAnsi="Cambria"/>
          <w:sz w:val="28"/>
          <w:szCs w:val="28"/>
          <w:lang w:val="tr-TR"/>
        </w:rPr>
      </w:pPr>
    </w:p>
    <w:p w:rsidR="00A13472" w:rsidRDefault="00A13472" w:rsidP="00C16BA0">
      <w:pPr>
        <w:rPr>
          <w:rFonts w:ascii="Cambria" w:hAnsi="Cambria"/>
          <w:sz w:val="28"/>
          <w:szCs w:val="28"/>
          <w:lang w:val="tr-TR"/>
        </w:rPr>
      </w:pPr>
    </w:p>
    <w:p w:rsidR="00C16BA0" w:rsidRDefault="00C16BA0" w:rsidP="00C16BA0">
      <w:pPr>
        <w:rPr>
          <w:rFonts w:ascii="Cambria" w:hAnsi="Cambria"/>
          <w:sz w:val="28"/>
          <w:szCs w:val="28"/>
          <w:lang w:val="tr-TR"/>
        </w:rPr>
      </w:pPr>
    </w:p>
    <w:p w:rsidR="003F0868" w:rsidRDefault="003F0868" w:rsidP="005601E0">
      <w:pPr>
        <w:pBdr>
          <w:left w:val="single" w:sz="4" w:space="4" w:color="auto"/>
        </w:pBdr>
        <w:rPr>
          <w:rFonts w:ascii="Cambria" w:hAnsi="Cambria"/>
          <w:sz w:val="28"/>
          <w:szCs w:val="28"/>
          <w:lang w:val="tr-TR"/>
        </w:rPr>
      </w:pPr>
      <w:r w:rsidRPr="003F0868">
        <w:rPr>
          <w:rFonts w:ascii="Cambria" w:hAnsi="Cambria"/>
          <w:sz w:val="28"/>
          <w:szCs w:val="28"/>
          <w:lang w:val="tr-TR"/>
        </w:rPr>
        <w:lastRenderedPageBreak/>
        <w:t>wine.info()</w:t>
      </w:r>
      <w:r w:rsidR="00365882">
        <w:rPr>
          <w:rFonts w:ascii="Cambria" w:hAnsi="Cambria"/>
          <w:sz w:val="28"/>
          <w:szCs w:val="28"/>
          <w:lang w:val="tr-TR"/>
        </w:rPr>
        <w:tab/>
      </w:r>
      <w:r w:rsidR="00365882">
        <w:rPr>
          <w:rFonts w:ascii="Cambria" w:hAnsi="Cambria"/>
          <w:sz w:val="28"/>
          <w:szCs w:val="28"/>
          <w:lang w:val="tr-TR"/>
        </w:rPr>
        <w:tab/>
      </w:r>
      <w:r w:rsidR="00365882">
        <w:rPr>
          <w:rFonts w:ascii="Cambria" w:hAnsi="Cambria"/>
          <w:sz w:val="28"/>
          <w:szCs w:val="28"/>
          <w:lang w:val="tr-TR"/>
        </w:rPr>
        <w:tab/>
      </w:r>
      <w:r w:rsidR="00365882">
        <w:rPr>
          <w:rFonts w:ascii="Cambria" w:hAnsi="Cambria"/>
          <w:sz w:val="28"/>
          <w:szCs w:val="28"/>
          <w:lang w:val="tr-TR"/>
        </w:rPr>
        <w:tab/>
      </w:r>
      <w:r w:rsidR="00365882">
        <w:rPr>
          <w:rFonts w:ascii="Cambria" w:hAnsi="Cambria"/>
          <w:sz w:val="28"/>
          <w:szCs w:val="28"/>
          <w:lang w:val="tr-TR"/>
        </w:rPr>
        <w:tab/>
      </w:r>
      <w:r w:rsidR="00365882">
        <w:rPr>
          <w:rFonts w:ascii="Cambria" w:hAnsi="Cambria"/>
          <w:sz w:val="28"/>
          <w:szCs w:val="28"/>
          <w:lang w:val="tr-TR"/>
        </w:rPr>
        <w:tab/>
      </w:r>
      <w:r w:rsidR="00365882">
        <w:rPr>
          <w:rFonts w:ascii="Cambria" w:hAnsi="Cambria"/>
          <w:sz w:val="28"/>
          <w:szCs w:val="28"/>
          <w:lang w:val="tr-TR"/>
        </w:rPr>
        <w:tab/>
      </w:r>
      <w:r w:rsidR="00365882" w:rsidRPr="00365882">
        <w:rPr>
          <w:rFonts w:ascii="Cambria" w:hAnsi="Cambria"/>
          <w:sz w:val="28"/>
          <w:szCs w:val="28"/>
          <w:lang w:val="tr-TR"/>
        </w:rPr>
        <w:t>wine['quality'].value_counts()</w:t>
      </w:r>
    </w:p>
    <w:p w:rsidR="00BD1446" w:rsidRDefault="001D2BAF" w:rsidP="00080218">
      <w:pPr>
        <w:rPr>
          <w:rFonts w:ascii="Cambria" w:hAnsi="Cambria"/>
          <w:sz w:val="28"/>
          <w:szCs w:val="28"/>
          <w:lang w:val="tr-TR"/>
        </w:rPr>
      </w:pPr>
      <w:r w:rsidRPr="00724BF7">
        <w:rPr>
          <w:rFonts w:ascii="Cambria" w:hAnsi="Cambria"/>
          <w:noProof/>
          <w:sz w:val="28"/>
          <w:szCs w:val="2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661E87" wp14:editId="0CAE260B">
                <wp:simplePos x="0" y="0"/>
                <wp:positionH relativeFrom="column">
                  <wp:posOffset>3488055</wp:posOffset>
                </wp:positionH>
                <wp:positionV relativeFrom="paragraph">
                  <wp:posOffset>2245360</wp:posOffset>
                </wp:positionV>
                <wp:extent cx="3230880" cy="863600"/>
                <wp:effectExtent l="0" t="0" r="2667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765" w:rsidRPr="00C56765" w:rsidRDefault="00410FC0" w:rsidP="00410FC0">
                            <w:pPr>
                              <w:spacing w:line="360" w:lineRule="auto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Here is a simple view of all the ‘quality’ values for every </w:t>
                            </w:r>
                            <w:r w:rsidR="001D2BAF">
                              <w:rPr>
                                <w:lang w:val="tr-TR"/>
                              </w:rPr>
                              <w:t xml:space="preserve">data </w:t>
                            </w:r>
                            <w:r>
                              <w:rPr>
                                <w:lang w:val="tr-TR"/>
                              </w:rPr>
                              <w:t>entry</w:t>
                            </w:r>
                            <w:r w:rsidR="00767A6E">
                              <w:rPr>
                                <w:lang w:val="tr-TR"/>
                              </w:rPr>
                              <w:t>.</w:t>
                            </w:r>
                            <w:r w:rsidR="00A13472">
                              <w:rPr>
                                <w:lang w:val="tr-TR"/>
                              </w:rPr>
                              <w:t xml:space="preserve"> Quality</w:t>
                            </w:r>
                            <w:r w:rsidR="001D2BAF">
                              <w:rPr>
                                <w:lang w:val="tr-TR"/>
                              </w:rPr>
                              <w:t xml:space="preserve"> grades range from 3 to 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61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65pt;margin-top:176.8pt;width:254.4pt;height:6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">
                <v:textbox>
                  <w:txbxContent>
                    <w:p w:rsidR="00C56765" w:rsidRPr="00C56765" w:rsidRDefault="00410FC0" w:rsidP="00410FC0">
                      <w:pPr>
                        <w:spacing w:line="360" w:lineRule="auto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Here is a simple view of all the ‘quality’ values for every </w:t>
                      </w:r>
                      <w:r w:rsidR="001D2BAF">
                        <w:rPr>
                          <w:lang w:val="tr-TR"/>
                        </w:rPr>
                        <w:t xml:space="preserve">data </w:t>
                      </w:r>
                      <w:r>
                        <w:rPr>
                          <w:lang w:val="tr-TR"/>
                        </w:rPr>
                        <w:t>entry</w:t>
                      </w:r>
                      <w:r w:rsidR="00767A6E">
                        <w:rPr>
                          <w:lang w:val="tr-TR"/>
                        </w:rPr>
                        <w:t>.</w:t>
                      </w:r>
                      <w:r w:rsidR="00A13472">
                        <w:rPr>
                          <w:lang w:val="tr-TR"/>
                        </w:rPr>
                        <w:t xml:space="preserve"> Quality</w:t>
                      </w:r>
                      <w:r w:rsidR="001D2BAF">
                        <w:rPr>
                          <w:lang w:val="tr-TR"/>
                        </w:rPr>
                        <w:t xml:space="preserve"> grades range from 3 to 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9C5" w:rsidRPr="00724BF7">
        <w:rPr>
          <w:rFonts w:ascii="Cambria" w:hAnsi="Cambria"/>
          <w:noProof/>
          <w:sz w:val="28"/>
          <w:szCs w:val="2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4BCE9A" wp14:editId="4241D0BF">
                <wp:simplePos x="0" y="0"/>
                <wp:positionH relativeFrom="column">
                  <wp:posOffset>-693420</wp:posOffset>
                </wp:positionH>
                <wp:positionV relativeFrom="paragraph">
                  <wp:posOffset>2525395</wp:posOffset>
                </wp:positionV>
                <wp:extent cx="4282440" cy="297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9C5" w:rsidRPr="00C56765" w:rsidRDefault="00D909C5" w:rsidP="00D909C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The data has a lot of entries as can be seen in the figure</w:t>
                            </w:r>
                            <w:r w:rsidR="00767A6E">
                              <w:rPr>
                                <w:lang w:val="tr-TR"/>
                              </w:rPr>
                              <w:t>.</w:t>
                            </w:r>
                          </w:p>
                          <w:p w:rsidR="00724BF7" w:rsidRPr="00C56765" w:rsidRDefault="00724BF7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CE9A" id="_x0000_s1027" type="#_x0000_t202" style="position:absolute;margin-left:-54.6pt;margin-top:198.85pt;width:337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">
                <v:textbox>
                  <w:txbxContent>
                    <w:p w:rsidR="00D909C5" w:rsidRPr="00C56765" w:rsidRDefault="00D909C5" w:rsidP="00D909C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The data has a lot of entries as can be seen in the figure</w:t>
                      </w:r>
                      <w:r w:rsidR="00767A6E">
                        <w:rPr>
                          <w:lang w:val="tr-TR"/>
                        </w:rPr>
                        <w:t>.</w:t>
                      </w:r>
                    </w:p>
                    <w:p w:rsidR="00724BF7" w:rsidRPr="00C56765" w:rsidRDefault="00724BF7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5882"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28CC40D4" wp14:editId="3EDFBE1D">
            <wp:simplePos x="0" y="0"/>
            <wp:positionH relativeFrom="column">
              <wp:posOffset>3543300</wp:posOffset>
            </wp:positionH>
            <wp:positionV relativeFrom="paragraph">
              <wp:posOffset>504825</wp:posOffset>
            </wp:positionV>
            <wp:extent cx="2514600" cy="1343025"/>
            <wp:effectExtent l="76200" t="76200" r="133350" b="142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24BF7">
        <w:rPr>
          <w:noProof/>
          <w:lang w:val="tr-TR" w:eastAsia="tr-TR"/>
        </w:rPr>
        <w:drawing>
          <wp:inline distT="0" distB="0" distL="0" distR="0" wp14:anchorId="288D21BF" wp14:editId="4954739A">
            <wp:extent cx="3124200" cy="2201313"/>
            <wp:effectExtent l="76200" t="76200" r="13335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316" cy="2218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0FC0" w:rsidRDefault="000250C8" w:rsidP="00410FC0">
      <w:pPr>
        <w:spacing w:line="360" w:lineRule="auto"/>
        <w:rPr>
          <w:rFonts w:ascii="Cambria" w:hAnsi="Cambria"/>
          <w:sz w:val="28"/>
          <w:szCs w:val="28"/>
          <w:lang w:val="tr-TR"/>
        </w:rPr>
      </w:pPr>
      <w:r w:rsidRPr="000250C8">
        <w:rPr>
          <w:rFonts w:ascii="Cambria" w:hAnsi="Cambria"/>
          <w:sz w:val="28"/>
          <w:szCs w:val="28"/>
          <w:lang w:val="tr-TR"/>
        </w:rPr>
        <w:t>The correlation matrix gives a good view on how the metrics are correlated to eachother.</w:t>
      </w:r>
    </w:p>
    <w:p w:rsidR="003B1C43" w:rsidRDefault="003B1C43" w:rsidP="00410FC0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3B1C43" w:rsidRDefault="003B1C43" w:rsidP="00410FC0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3B1C43" w:rsidRPr="000250C8" w:rsidRDefault="003B1C43" w:rsidP="00410FC0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0250C8" w:rsidRPr="003B1C43" w:rsidRDefault="000250C8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rs = np.random.RandomState(0) #shows a good corr. matrix</w:t>
      </w:r>
    </w:p>
    <w:p w:rsidR="000250C8" w:rsidRPr="003B1C43" w:rsidRDefault="000250C8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df = pd.DataFrame(rs.rand(10, 10))</w:t>
      </w:r>
    </w:p>
    <w:p w:rsidR="000250C8" w:rsidRPr="003B1C43" w:rsidRDefault="000250C8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corr = wine.corr()</w:t>
      </w:r>
    </w:p>
    <w:p w:rsidR="000250C8" w:rsidRPr="003B1C43" w:rsidRDefault="000250C8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corr.style.background_gradient(cmap='coolwarm')</w:t>
      </w:r>
    </w:p>
    <w:p w:rsidR="000250C8" w:rsidRDefault="000250C8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2FC79B86" wp14:editId="17A63461">
            <wp:extent cx="5943600" cy="2546985"/>
            <wp:effectExtent l="76200" t="76200" r="13335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6C70" w:rsidRDefault="00E56C70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 xml:space="preserve">Alcohol and Quality show a </w:t>
      </w:r>
      <w:r w:rsidR="00740C94">
        <w:rPr>
          <w:rFonts w:ascii="Cambria" w:hAnsi="Cambria"/>
          <w:sz w:val="28"/>
          <w:szCs w:val="28"/>
          <w:lang w:val="tr-TR"/>
        </w:rPr>
        <w:t xml:space="preserve">positive </w:t>
      </w:r>
      <w:r>
        <w:rPr>
          <w:rFonts w:ascii="Cambria" w:hAnsi="Cambria"/>
          <w:sz w:val="28"/>
          <w:szCs w:val="28"/>
          <w:lang w:val="tr-TR"/>
        </w:rPr>
        <w:t>correlation</w:t>
      </w:r>
      <w:r w:rsidR="00740C94">
        <w:rPr>
          <w:rFonts w:ascii="Cambria" w:hAnsi="Cambria"/>
          <w:sz w:val="28"/>
          <w:szCs w:val="28"/>
          <w:lang w:val="tr-TR"/>
        </w:rPr>
        <w:t>.</w:t>
      </w:r>
    </w:p>
    <w:p w:rsidR="00740C94" w:rsidRDefault="00740C94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Volatile Acidity and Quality show a negativ correlation.</w:t>
      </w:r>
    </w:p>
    <w:p w:rsidR="008A5111" w:rsidRDefault="008A5111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8A5111" w:rsidRDefault="008A5111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B97361" w:rsidRDefault="00B97361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Now it is time to classify ‘quality’ values into binaries:</w:t>
      </w:r>
    </w:p>
    <w:p w:rsidR="00B97361" w:rsidRPr="008A5111" w:rsidRDefault="00B97361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>reviews = []</w:t>
      </w:r>
    </w:p>
    <w:p w:rsidR="00B97361" w:rsidRPr="008A5111" w:rsidRDefault="00B97361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>for i in wine['quality']:</w:t>
      </w:r>
    </w:p>
    <w:p w:rsidR="00B97361" w:rsidRPr="008A5111" w:rsidRDefault="00B97361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 xml:space="preserve">    if i &lt;= 6:</w:t>
      </w:r>
    </w:p>
    <w:p w:rsidR="00B97361" w:rsidRPr="008A5111" w:rsidRDefault="00B97361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 xml:space="preserve">        reviews.append('0') </w:t>
      </w:r>
    </w:p>
    <w:p w:rsidR="00B97361" w:rsidRPr="008A5111" w:rsidRDefault="00B97361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 xml:space="preserve">    elif i &gt;= 7 :</w:t>
      </w:r>
    </w:p>
    <w:p w:rsidR="00B97361" w:rsidRPr="008A5111" w:rsidRDefault="00B97361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 xml:space="preserve">        reviews.append('1') </w:t>
      </w:r>
    </w:p>
    <w:p w:rsidR="00B97361" w:rsidRPr="008A5111" w:rsidRDefault="00B97361" w:rsidP="0071605F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>wine['quality'] = reviews</w:t>
      </w:r>
    </w:p>
    <w:p w:rsidR="0071605F" w:rsidRDefault="0071605F" w:rsidP="001B4BFE">
      <w:pPr>
        <w:spacing w:line="276" w:lineRule="auto"/>
        <w:rPr>
          <w:rFonts w:ascii="Cambria" w:hAnsi="Cambria"/>
          <w:sz w:val="28"/>
          <w:szCs w:val="28"/>
          <w:lang w:val="tr-TR"/>
        </w:rPr>
      </w:pPr>
    </w:p>
    <w:p w:rsidR="005601E0" w:rsidRPr="0071605F" w:rsidRDefault="001B4BFE" w:rsidP="00746AEF">
      <w:pPr>
        <w:spacing w:line="276" w:lineRule="auto"/>
        <w:rPr>
          <w:rFonts w:ascii="Cambria" w:hAnsi="Cambria"/>
          <w:sz w:val="28"/>
          <w:szCs w:val="28"/>
          <w:lang w:val="tr-TR"/>
        </w:rPr>
      </w:pPr>
      <w:r w:rsidRPr="0071605F">
        <w:rPr>
          <w:rFonts w:ascii="Cambria" w:hAnsi="Cambria"/>
          <w:sz w:val="28"/>
          <w:szCs w:val="28"/>
          <w:lang w:val="tr-TR"/>
        </w:rPr>
        <w:t>Reviews which are equal or smaller than 6</w:t>
      </w:r>
      <w:r w:rsidR="00746AEF" w:rsidRPr="0071605F">
        <w:rPr>
          <w:rFonts w:ascii="Cambria" w:hAnsi="Cambria"/>
          <w:sz w:val="28"/>
          <w:szCs w:val="28"/>
          <w:lang w:val="tr-TR"/>
        </w:rPr>
        <w:t xml:space="preserve"> are considered bad, whereas reviews equal or larger than 7 are considered as good quality. </w:t>
      </w:r>
    </w:p>
    <w:p w:rsidR="005601E0" w:rsidRPr="008A5111" w:rsidRDefault="00AD264C" w:rsidP="00AD264C">
      <w:pPr>
        <w:pBdr>
          <w:left w:val="single" w:sz="4" w:space="4" w:color="auto"/>
        </w:pBdr>
        <w:spacing w:line="276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i/>
          <w:noProof/>
          <w:lang w:val="tr-TR" w:eastAsia="tr-TR"/>
        </w:rPr>
        <w:drawing>
          <wp:anchor distT="0" distB="0" distL="114300" distR="114300" simplePos="0" relativeHeight="251663360" behindDoc="0" locked="0" layoutInCell="1" allowOverlap="1" wp14:anchorId="7F36F64D" wp14:editId="7A93E1CE">
            <wp:simplePos x="0" y="0"/>
            <wp:positionH relativeFrom="column">
              <wp:posOffset>3055620</wp:posOffset>
            </wp:positionH>
            <wp:positionV relativeFrom="paragraph">
              <wp:posOffset>99060</wp:posOffset>
            </wp:positionV>
            <wp:extent cx="2409825" cy="590550"/>
            <wp:effectExtent l="76200" t="76200" r="142875" b="133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1605F" w:rsidRPr="008A5111">
        <w:rPr>
          <w:rFonts w:ascii="Cambria" w:hAnsi="Cambria"/>
          <w:i/>
          <w:sz w:val="28"/>
          <w:szCs w:val="28"/>
          <w:lang w:val="tr-TR"/>
        </w:rPr>
        <w:t>wine['quality'].value_counts()</w:t>
      </w:r>
    </w:p>
    <w:p w:rsidR="00AD264C" w:rsidRDefault="00AD264C" w:rsidP="00AD264C">
      <w:pPr>
        <w:spacing w:line="276" w:lineRule="auto"/>
        <w:rPr>
          <w:rFonts w:ascii="Cambria" w:hAnsi="Cambria"/>
          <w:sz w:val="28"/>
          <w:szCs w:val="28"/>
          <w:lang w:val="tr-TR"/>
        </w:rPr>
      </w:pPr>
    </w:p>
    <w:p w:rsidR="00AD264C" w:rsidRDefault="00AD264C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 xml:space="preserve">This shows us how ‘good’ and ‘bad’ </w:t>
      </w:r>
    </w:p>
    <w:p w:rsidR="005601E0" w:rsidRDefault="00BF3301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 xml:space="preserve">classified </w:t>
      </w:r>
      <w:r w:rsidR="00AD264C">
        <w:rPr>
          <w:rFonts w:ascii="Cambria" w:hAnsi="Cambria"/>
          <w:sz w:val="28"/>
          <w:szCs w:val="28"/>
          <w:lang w:val="tr-TR"/>
        </w:rPr>
        <w:t>quality wines are distributed</w:t>
      </w:r>
      <w:r w:rsidR="009864F0">
        <w:rPr>
          <w:rFonts w:ascii="Cambria" w:hAnsi="Cambria"/>
          <w:sz w:val="28"/>
          <w:szCs w:val="28"/>
          <w:lang w:val="tr-TR"/>
        </w:rPr>
        <w:t>.</w:t>
      </w:r>
    </w:p>
    <w:p w:rsidR="006B71E3" w:rsidRDefault="003954F1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Outcome 1 denotes good quality whereas outcome 0 stands for bad</w:t>
      </w:r>
      <w:r w:rsidR="003B1C43">
        <w:rPr>
          <w:rFonts w:ascii="Cambria" w:hAnsi="Cambria"/>
          <w:sz w:val="28"/>
          <w:szCs w:val="28"/>
          <w:lang w:val="tr-TR"/>
        </w:rPr>
        <w:t>.</w:t>
      </w:r>
    </w:p>
    <w:p w:rsidR="006B71E3" w:rsidRDefault="006B71E3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 w:rsidRPr="006B71E3">
        <w:rPr>
          <w:rFonts w:ascii="Cambria" w:hAnsi="Cambria"/>
          <w:sz w:val="28"/>
          <w:szCs w:val="28"/>
          <w:lang w:val="tr-TR"/>
        </w:rPr>
        <w:lastRenderedPageBreak/>
        <w:t>Separating the dataset: splitting X and y variables</w:t>
      </w:r>
    </w:p>
    <w:p w:rsidR="008A5111" w:rsidRDefault="008A5111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6B71E3" w:rsidRPr="008A5111" w:rsidRDefault="006B71E3" w:rsidP="006B71E3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>X = wine.drop('quality', axis=1)</w:t>
      </w:r>
    </w:p>
    <w:p w:rsidR="006B71E3" w:rsidRPr="008A5111" w:rsidRDefault="006B71E3" w:rsidP="006B71E3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>y = wine['quality']</w:t>
      </w:r>
    </w:p>
    <w:p w:rsidR="006B71E3" w:rsidRDefault="006B71E3" w:rsidP="006B71E3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BB5592" w:rsidRDefault="006548F8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Wine</w:t>
      </w:r>
      <w:r w:rsidRPr="006548F8">
        <w:rPr>
          <w:rFonts w:ascii="Cambria" w:hAnsi="Cambria"/>
          <w:sz w:val="28"/>
          <w:szCs w:val="28"/>
          <w:lang w:val="tr-TR"/>
        </w:rPr>
        <w:t xml:space="preserve"> dataset</w:t>
      </w:r>
      <w:r>
        <w:rPr>
          <w:rFonts w:ascii="Cambria" w:hAnsi="Cambria"/>
          <w:sz w:val="28"/>
          <w:szCs w:val="28"/>
          <w:lang w:val="tr-TR"/>
        </w:rPr>
        <w:t xml:space="preserve"> is</w:t>
      </w:r>
      <w:r w:rsidRPr="006548F8">
        <w:rPr>
          <w:rFonts w:ascii="Cambria" w:hAnsi="Cambria"/>
          <w:sz w:val="28"/>
          <w:szCs w:val="28"/>
          <w:lang w:val="tr-TR"/>
        </w:rPr>
        <w:t xml:space="preserve"> split up into training and testing data</w:t>
      </w:r>
      <w:r w:rsidR="009A0346">
        <w:rPr>
          <w:rFonts w:ascii="Cambria" w:hAnsi="Cambria"/>
          <w:sz w:val="28"/>
          <w:szCs w:val="28"/>
          <w:lang w:val="tr-TR"/>
        </w:rPr>
        <w:t>.</w:t>
      </w:r>
      <w:r>
        <w:rPr>
          <w:rFonts w:ascii="Cambria" w:hAnsi="Cambria"/>
          <w:sz w:val="28"/>
          <w:szCs w:val="28"/>
          <w:lang w:val="tr-TR"/>
        </w:rPr>
        <w:t xml:space="preserve"> Here, 70% is used for training and 30% for testing.</w:t>
      </w:r>
    </w:p>
    <w:p w:rsidR="009A0346" w:rsidRDefault="009A0346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9864F0" w:rsidRPr="008A5111" w:rsidRDefault="00BB5592" w:rsidP="000250C8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>Xtrain, Xtest, ytrain, ytest = train_test_split(X, y, test_size=0.3,random_state=1)</w:t>
      </w:r>
    </w:p>
    <w:p w:rsidR="005601E0" w:rsidRDefault="005601E0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6E1947" w:rsidRDefault="006E1947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To be sure it would be good to check if everything is in order.</w:t>
      </w:r>
    </w:p>
    <w:p w:rsidR="006E1947" w:rsidRDefault="006E1947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6E1947" w:rsidRPr="008A5111" w:rsidRDefault="006E1947" w:rsidP="006E1947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i/>
          <w:noProof/>
          <w:lang w:val="tr-TR" w:eastAsia="tr-TR"/>
        </w:rPr>
        <w:drawing>
          <wp:anchor distT="0" distB="0" distL="114300" distR="114300" simplePos="0" relativeHeight="251664384" behindDoc="0" locked="0" layoutInCell="1" allowOverlap="1" wp14:anchorId="42CE7737" wp14:editId="05C060FC">
            <wp:simplePos x="0" y="0"/>
            <wp:positionH relativeFrom="column">
              <wp:posOffset>1479550</wp:posOffset>
            </wp:positionH>
            <wp:positionV relativeFrom="paragraph">
              <wp:posOffset>32397</wp:posOffset>
            </wp:positionV>
            <wp:extent cx="1273824" cy="1117600"/>
            <wp:effectExtent l="76200" t="76200" r="135890" b="139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24" cy="111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111">
        <w:rPr>
          <w:rFonts w:ascii="Cambria" w:hAnsi="Cambria"/>
          <w:i/>
          <w:sz w:val="28"/>
          <w:szCs w:val="28"/>
          <w:lang w:val="tr-TR"/>
        </w:rPr>
        <w:t>Xtrain.shape</w:t>
      </w:r>
    </w:p>
    <w:p w:rsidR="006E1947" w:rsidRPr="008A5111" w:rsidRDefault="000A6E3A" w:rsidP="006E1947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noProof/>
          <w:sz w:val="28"/>
          <w:szCs w:val="2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763EBC" wp14:editId="3C519BF2">
                <wp:simplePos x="0" y="0"/>
                <wp:positionH relativeFrom="column">
                  <wp:posOffset>2954866</wp:posOffset>
                </wp:positionH>
                <wp:positionV relativeFrom="paragraph">
                  <wp:posOffset>117475</wp:posOffset>
                </wp:positionV>
                <wp:extent cx="1651635" cy="397510"/>
                <wp:effectExtent l="0" t="0" r="24765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947" w:rsidRDefault="000A6E3A">
                            <w:r>
                              <w:t>Seems all good.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3EBC" id="_x0000_s1028" type="#_x0000_t202" style="position:absolute;margin-left:232.65pt;margin-top:9.25pt;width:130.05pt;height:31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">
                <v:textbox>
                  <w:txbxContent>
                    <w:p w:rsidR="006E1947" w:rsidRDefault="000A6E3A">
                      <w:r>
                        <w:t>Seems all good.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1947" w:rsidRPr="008A5111">
        <w:rPr>
          <w:rFonts w:ascii="Cambria" w:hAnsi="Cambria"/>
          <w:i/>
          <w:sz w:val="28"/>
          <w:szCs w:val="28"/>
          <w:lang w:val="tr-TR"/>
        </w:rPr>
        <w:t>Xtest.shape</w:t>
      </w:r>
    </w:p>
    <w:p w:rsidR="006E1947" w:rsidRPr="008A5111" w:rsidRDefault="006E1947" w:rsidP="006E1947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>ytrain.shape</w:t>
      </w:r>
    </w:p>
    <w:p w:rsidR="006E1947" w:rsidRPr="008A5111" w:rsidRDefault="006E1947" w:rsidP="006E1947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8A5111">
        <w:rPr>
          <w:rFonts w:ascii="Cambria" w:hAnsi="Cambria"/>
          <w:i/>
          <w:sz w:val="28"/>
          <w:szCs w:val="28"/>
          <w:lang w:val="tr-TR"/>
        </w:rPr>
        <w:t>ytest.shape</w:t>
      </w:r>
    </w:p>
    <w:p w:rsidR="006E1947" w:rsidRDefault="006E1947" w:rsidP="006E1947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8A5111" w:rsidRDefault="008A5111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8A5111" w:rsidRDefault="008A5111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8A5111" w:rsidRDefault="008A5111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8A5111" w:rsidRDefault="008A5111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8A5111" w:rsidRDefault="008A5111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8A5111" w:rsidRDefault="008A5111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1524DA" w:rsidRDefault="001524DA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1524DA" w:rsidRDefault="001524DA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8A5111" w:rsidRPr="00B1500D" w:rsidRDefault="00940DB0" w:rsidP="00B1500D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b/>
          <w:sz w:val="32"/>
          <w:szCs w:val="28"/>
          <w:lang w:val="tr-TR"/>
        </w:rPr>
      </w:pPr>
      <w:r w:rsidRPr="00B1500D">
        <w:rPr>
          <w:rFonts w:ascii="Cambria" w:hAnsi="Cambria"/>
          <w:b/>
          <w:sz w:val="32"/>
          <w:szCs w:val="28"/>
          <w:lang w:val="tr-TR"/>
        </w:rPr>
        <w:lastRenderedPageBreak/>
        <w:t>Algorithms</w:t>
      </w:r>
    </w:p>
    <w:p w:rsidR="008A5111" w:rsidRDefault="008A5111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125062" w:rsidRDefault="00125062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  <w:r w:rsidRPr="00436501">
        <w:rPr>
          <w:rFonts w:ascii="Cambria" w:hAnsi="Cambria"/>
          <w:sz w:val="32"/>
          <w:szCs w:val="28"/>
          <w:lang w:val="tr-TR"/>
        </w:rPr>
        <w:t>In the upcoming parts, I will use the following algorithms:</w:t>
      </w:r>
    </w:p>
    <w:p w:rsidR="008A5111" w:rsidRPr="00436501" w:rsidRDefault="008A5111" w:rsidP="000250C8">
      <w:pPr>
        <w:spacing w:line="360" w:lineRule="auto"/>
        <w:rPr>
          <w:rFonts w:ascii="Cambria" w:hAnsi="Cambria"/>
          <w:sz w:val="32"/>
          <w:szCs w:val="28"/>
          <w:lang w:val="tr-TR"/>
        </w:rPr>
      </w:pPr>
    </w:p>
    <w:p w:rsidR="000A2699" w:rsidRPr="00436501" w:rsidRDefault="00125062" w:rsidP="000A269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32"/>
          <w:szCs w:val="28"/>
          <w:lang w:val="tr-TR"/>
        </w:rPr>
      </w:pPr>
      <w:r w:rsidRPr="00436501">
        <w:rPr>
          <w:rFonts w:ascii="Cambria" w:hAnsi="Cambria"/>
          <w:sz w:val="32"/>
          <w:szCs w:val="28"/>
          <w:lang w:val="tr-TR"/>
        </w:rPr>
        <w:t>Gaussian Naive Bayes</w:t>
      </w:r>
    </w:p>
    <w:p w:rsidR="00125062" w:rsidRPr="00436501" w:rsidRDefault="00125062" w:rsidP="000A269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32"/>
          <w:szCs w:val="28"/>
          <w:lang w:val="tr-TR"/>
        </w:rPr>
      </w:pPr>
      <w:r w:rsidRPr="00436501">
        <w:rPr>
          <w:rFonts w:ascii="Cambria" w:hAnsi="Cambria"/>
          <w:sz w:val="32"/>
          <w:szCs w:val="28"/>
          <w:lang w:val="tr-TR"/>
        </w:rPr>
        <w:t>Decision Trees</w:t>
      </w:r>
    </w:p>
    <w:p w:rsidR="00125062" w:rsidRPr="00436501" w:rsidRDefault="00125062" w:rsidP="000A269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32"/>
          <w:szCs w:val="28"/>
          <w:lang w:val="tr-TR"/>
        </w:rPr>
      </w:pPr>
      <w:r w:rsidRPr="00436501">
        <w:rPr>
          <w:rFonts w:ascii="Cambria" w:hAnsi="Cambria"/>
          <w:sz w:val="32"/>
          <w:szCs w:val="28"/>
          <w:lang w:val="tr-TR"/>
        </w:rPr>
        <w:t>Support Vector Machines (SVM)</w:t>
      </w:r>
    </w:p>
    <w:p w:rsidR="00125062" w:rsidRPr="00436501" w:rsidRDefault="00125062" w:rsidP="000A269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32"/>
          <w:szCs w:val="28"/>
          <w:lang w:val="tr-TR"/>
        </w:rPr>
      </w:pPr>
      <w:r w:rsidRPr="00436501">
        <w:rPr>
          <w:rFonts w:ascii="Cambria" w:hAnsi="Cambria"/>
          <w:sz w:val="32"/>
          <w:szCs w:val="28"/>
          <w:lang w:val="tr-TR"/>
        </w:rPr>
        <w:t>Random Forests</w:t>
      </w:r>
    </w:p>
    <w:p w:rsidR="0025767B" w:rsidRPr="00436501" w:rsidRDefault="0025767B" w:rsidP="000A269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32"/>
          <w:szCs w:val="28"/>
          <w:lang w:val="tr-TR"/>
        </w:rPr>
      </w:pPr>
      <w:r w:rsidRPr="00436501">
        <w:rPr>
          <w:rFonts w:ascii="Cambria" w:hAnsi="Cambria"/>
          <w:sz w:val="32"/>
          <w:szCs w:val="28"/>
          <w:lang w:val="tr-TR"/>
        </w:rPr>
        <w:t xml:space="preserve">Kneighbors </w:t>
      </w:r>
    </w:p>
    <w:p w:rsidR="005601E0" w:rsidRDefault="005601E0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D54ECF" w:rsidRDefault="00D54ECF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C70292" w:rsidRDefault="00C70292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C70292" w:rsidRDefault="00C70292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C70292" w:rsidRDefault="00C70292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C70292" w:rsidRDefault="00C70292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7007DD" w:rsidRDefault="007007DD" w:rsidP="004A7B2A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1524DA" w:rsidRDefault="001524DA" w:rsidP="004A7B2A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1524DA" w:rsidRDefault="001524DA" w:rsidP="004A7B2A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1524DA" w:rsidRDefault="001524DA" w:rsidP="004A7B2A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1524DA" w:rsidRDefault="001524DA" w:rsidP="004A7B2A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1524DA" w:rsidRDefault="001524DA" w:rsidP="004A7B2A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1524DA" w:rsidRDefault="001524DA" w:rsidP="004A7B2A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7007DD" w:rsidRDefault="007007DD" w:rsidP="004A7B2A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7007DD" w:rsidRDefault="007007DD" w:rsidP="004A7B2A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C70292" w:rsidRPr="00457187" w:rsidRDefault="004A7B2A" w:rsidP="004A7B2A">
      <w:pPr>
        <w:spacing w:line="360" w:lineRule="auto"/>
        <w:rPr>
          <w:rFonts w:ascii="Cambria" w:hAnsi="Cambria"/>
          <w:sz w:val="32"/>
          <w:szCs w:val="28"/>
          <w:u w:val="single"/>
          <w:lang w:val="tr-TR"/>
        </w:rPr>
      </w:pPr>
      <w:r w:rsidRPr="00457187">
        <w:rPr>
          <w:rFonts w:ascii="Cambria" w:hAnsi="Cambria"/>
          <w:sz w:val="32"/>
          <w:szCs w:val="28"/>
          <w:u w:val="single"/>
          <w:lang w:val="tr-TR"/>
        </w:rPr>
        <w:lastRenderedPageBreak/>
        <w:t>Gaussian Naive Bayes</w:t>
      </w:r>
    </w:p>
    <w:p w:rsidR="007222FF" w:rsidRDefault="007222FF" w:rsidP="007222FF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GaussianNB</w:t>
      </w:r>
      <w:r w:rsidR="00C16BA0">
        <w:rPr>
          <w:rFonts w:ascii="Cambria" w:hAnsi="Cambria"/>
          <w:sz w:val="28"/>
          <w:szCs w:val="28"/>
          <w:lang w:val="tr-TR"/>
        </w:rPr>
        <w:t xml:space="preserve"> was implemented</w:t>
      </w:r>
      <w:r>
        <w:rPr>
          <w:rFonts w:ascii="Cambria" w:hAnsi="Cambria"/>
          <w:sz w:val="28"/>
          <w:szCs w:val="28"/>
          <w:lang w:val="tr-TR"/>
        </w:rPr>
        <w:t xml:space="preserve"> </w:t>
      </w:r>
      <w:r w:rsidRPr="007222FF">
        <w:rPr>
          <w:rFonts w:ascii="Cambria" w:hAnsi="Cambria"/>
          <w:sz w:val="28"/>
          <w:szCs w:val="28"/>
          <w:lang w:val="tr-TR"/>
        </w:rPr>
        <w:t xml:space="preserve">to predict the probability of different </w:t>
      </w:r>
      <w:r>
        <w:rPr>
          <w:rFonts w:ascii="Cambria" w:hAnsi="Cambria"/>
          <w:sz w:val="28"/>
          <w:szCs w:val="28"/>
          <w:lang w:val="tr-TR"/>
        </w:rPr>
        <w:t>classes based on various attributes of the wine data set</w:t>
      </w:r>
      <w:r w:rsidR="00B63752">
        <w:rPr>
          <w:rFonts w:ascii="Cambria" w:hAnsi="Cambria"/>
          <w:sz w:val="28"/>
          <w:szCs w:val="28"/>
          <w:lang w:val="tr-TR"/>
        </w:rPr>
        <w:t>.</w:t>
      </w:r>
    </w:p>
    <w:p w:rsidR="00B63752" w:rsidRPr="007222FF" w:rsidRDefault="00B63752" w:rsidP="007222FF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4A7B2A" w:rsidRPr="003B1C43" w:rsidRDefault="00D208A8" w:rsidP="007222FF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dtc = DecisionTreeClassifier()</w:t>
      </w:r>
    </w:p>
    <w:p w:rsidR="0011298D" w:rsidRPr="003B1C43" w:rsidRDefault="0011298D" w:rsidP="004A7B2A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dtc = dtc.fit(Xtrain,ytrain)</w:t>
      </w:r>
    </w:p>
    <w:p w:rsidR="0011298D" w:rsidRPr="003B1C43" w:rsidRDefault="0011298D" w:rsidP="004A7B2A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ypred = dtc.predict(Xtest)</w:t>
      </w:r>
    </w:p>
    <w:p w:rsidR="0011298D" w:rsidRPr="003B1C43" w:rsidRDefault="0011298D" w:rsidP="004A7B2A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"Accuracy:",metrics.accuracy_score(ytest, ypred)*100</w:t>
      </w:r>
    </w:p>
    <w:p w:rsidR="0011298D" w:rsidRDefault="00B63752" w:rsidP="004A7B2A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9F5A125" wp14:editId="13428962">
            <wp:extent cx="3381375" cy="24765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274B" w:rsidRDefault="000C6F2B" w:rsidP="004A7B2A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 xml:space="preserve">This score actually provides a good accuracy score. </w:t>
      </w:r>
    </w:p>
    <w:p w:rsidR="00B6274B" w:rsidRDefault="00B6274B" w:rsidP="004A7B2A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B6274B" w:rsidRPr="00457187" w:rsidRDefault="00B6274B" w:rsidP="004A7B2A">
      <w:pPr>
        <w:spacing w:line="360" w:lineRule="auto"/>
        <w:rPr>
          <w:rFonts w:ascii="Cambria" w:hAnsi="Cambria"/>
          <w:sz w:val="32"/>
          <w:szCs w:val="28"/>
          <w:u w:val="single"/>
          <w:lang w:val="tr-TR"/>
        </w:rPr>
      </w:pPr>
      <w:r w:rsidRPr="00457187">
        <w:rPr>
          <w:rFonts w:ascii="Cambria" w:hAnsi="Cambria"/>
          <w:sz w:val="32"/>
          <w:szCs w:val="28"/>
          <w:u w:val="single"/>
          <w:lang w:val="tr-TR"/>
        </w:rPr>
        <w:t>Decision Trees</w:t>
      </w:r>
    </w:p>
    <w:p w:rsidR="00B6274B" w:rsidRDefault="00B6274B" w:rsidP="004A7B2A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 xml:space="preserve">Since we have a lot of data </w:t>
      </w:r>
      <w:r w:rsidR="000E141B">
        <w:rPr>
          <w:rFonts w:ascii="Cambria" w:hAnsi="Cambria"/>
          <w:sz w:val="28"/>
          <w:szCs w:val="28"/>
          <w:lang w:val="tr-TR"/>
        </w:rPr>
        <w:t>entries it would be wise to try it out with the Decision Tree model.</w:t>
      </w:r>
      <w:r w:rsidR="009B6693">
        <w:rPr>
          <w:rFonts w:ascii="Cambria" w:hAnsi="Cambria"/>
          <w:sz w:val="28"/>
          <w:szCs w:val="28"/>
          <w:lang w:val="tr-TR"/>
        </w:rPr>
        <w:t xml:space="preserve"> </w:t>
      </w:r>
      <w:r w:rsidR="00935192">
        <w:rPr>
          <w:rFonts w:ascii="Cambria" w:hAnsi="Cambria"/>
          <w:sz w:val="28"/>
          <w:szCs w:val="28"/>
          <w:lang w:val="tr-TR"/>
        </w:rPr>
        <w:t>Also it works well with</w:t>
      </w:r>
      <w:r w:rsidR="009B6693">
        <w:rPr>
          <w:rFonts w:ascii="Cambria" w:hAnsi="Cambria"/>
          <w:sz w:val="28"/>
          <w:szCs w:val="28"/>
          <w:lang w:val="tr-TR"/>
        </w:rPr>
        <w:t xml:space="preserve"> classified</w:t>
      </w:r>
      <w:r w:rsidR="00935192">
        <w:rPr>
          <w:rFonts w:ascii="Cambria" w:hAnsi="Cambria"/>
          <w:sz w:val="28"/>
          <w:szCs w:val="28"/>
          <w:lang w:val="tr-TR"/>
        </w:rPr>
        <w:t xml:space="preserve"> problems which is the case in this project.</w:t>
      </w:r>
    </w:p>
    <w:p w:rsidR="001F0AA4" w:rsidRDefault="001F0AA4" w:rsidP="004A7B2A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0E141B" w:rsidRPr="003B1C43" w:rsidRDefault="000E141B" w:rsidP="000E141B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dtc = DecisionTreeClassifier()</w:t>
      </w:r>
    </w:p>
    <w:p w:rsidR="000E141B" w:rsidRPr="003B1C43" w:rsidRDefault="001F0AA4" w:rsidP="000E141B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dtc = dtc.fit(Xtrain,ytrain)</w:t>
      </w:r>
    </w:p>
    <w:p w:rsidR="00B6274B" w:rsidRPr="003B1C43" w:rsidRDefault="000E141B" w:rsidP="000E141B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ypred = dtc.predict(Xtest)</w:t>
      </w:r>
    </w:p>
    <w:p w:rsidR="001F0AA4" w:rsidRPr="003B1C43" w:rsidRDefault="001F0AA4" w:rsidP="000E141B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"Accuracy:",metrics.accuracy_score(ytest, ypred)*100</w:t>
      </w:r>
    </w:p>
    <w:p w:rsidR="001F0AA4" w:rsidRDefault="001F0AA4" w:rsidP="000E141B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1AAD9769" wp14:editId="7570D11D">
            <wp:extent cx="2781300" cy="2667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AA4" w:rsidRDefault="001F0AA4" w:rsidP="000E141B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We got a hi</w:t>
      </w:r>
      <w:r w:rsidR="00516469">
        <w:rPr>
          <w:rFonts w:ascii="Cambria" w:hAnsi="Cambria"/>
          <w:sz w:val="28"/>
          <w:szCs w:val="28"/>
          <w:lang w:val="tr-TR"/>
        </w:rPr>
        <w:t>gher score than the previous model.</w:t>
      </w:r>
      <w:r w:rsidR="000C6F2B">
        <w:rPr>
          <w:rFonts w:ascii="Cambria" w:hAnsi="Cambria"/>
          <w:sz w:val="28"/>
          <w:szCs w:val="28"/>
          <w:lang w:val="tr-TR"/>
        </w:rPr>
        <w:t xml:space="preserve"> This model</w:t>
      </w:r>
      <w:r w:rsidR="00935192">
        <w:rPr>
          <w:rFonts w:ascii="Cambria" w:hAnsi="Cambria"/>
          <w:sz w:val="28"/>
          <w:szCs w:val="28"/>
          <w:lang w:val="tr-TR"/>
        </w:rPr>
        <w:t xml:space="preserve"> doesn’t seem to disappoint.</w:t>
      </w:r>
    </w:p>
    <w:p w:rsidR="007866F1" w:rsidRDefault="007866F1" w:rsidP="000E141B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7866F1" w:rsidRDefault="007866F1" w:rsidP="000E141B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7866F1" w:rsidRPr="00457187" w:rsidRDefault="007866F1" w:rsidP="000E141B">
      <w:pPr>
        <w:spacing w:line="360" w:lineRule="auto"/>
        <w:rPr>
          <w:rFonts w:ascii="Cambria" w:hAnsi="Cambria"/>
          <w:sz w:val="28"/>
          <w:szCs w:val="28"/>
          <w:lang w:val="tr-TR"/>
        </w:rPr>
      </w:pPr>
      <w:r w:rsidRPr="00457187">
        <w:rPr>
          <w:rFonts w:ascii="Cambria" w:hAnsi="Cambria"/>
          <w:sz w:val="32"/>
          <w:szCs w:val="28"/>
          <w:u w:val="single"/>
          <w:lang w:val="tr-TR"/>
        </w:rPr>
        <w:t>Support Vector Machines – SVM</w:t>
      </w:r>
    </w:p>
    <w:p w:rsidR="002907E7" w:rsidRDefault="002907E7" w:rsidP="00FC03C3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FC03C3" w:rsidRPr="003B1C43" w:rsidRDefault="00FC03C3" w:rsidP="00FC03C3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svc = SVC()</w:t>
      </w:r>
    </w:p>
    <w:p w:rsidR="00FC03C3" w:rsidRPr="003B1C43" w:rsidRDefault="00CB5AD6" w:rsidP="00FC03C3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>
        <w:rPr>
          <w:rFonts w:ascii="Cambria" w:hAnsi="Cambria"/>
          <w:i/>
          <w:sz w:val="28"/>
          <w:szCs w:val="28"/>
          <w:lang w:val="tr-TR"/>
        </w:rPr>
        <w:t>svc.fit(Xtrain,y</w:t>
      </w:r>
      <w:r w:rsidR="00FC03C3" w:rsidRPr="003B1C43">
        <w:rPr>
          <w:rFonts w:ascii="Cambria" w:hAnsi="Cambria"/>
          <w:i/>
          <w:sz w:val="28"/>
          <w:szCs w:val="28"/>
          <w:lang w:val="tr-TR"/>
        </w:rPr>
        <w:t>train)</w:t>
      </w:r>
    </w:p>
    <w:p w:rsidR="007866F1" w:rsidRPr="003B1C43" w:rsidRDefault="00CB5AD6" w:rsidP="00FC03C3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>
        <w:rPr>
          <w:rFonts w:ascii="Cambria" w:hAnsi="Cambria"/>
          <w:i/>
          <w:sz w:val="28"/>
          <w:szCs w:val="28"/>
          <w:lang w:val="tr-TR"/>
        </w:rPr>
        <w:t>pred_svc =svc.predict(X</w:t>
      </w:r>
      <w:r w:rsidR="00FC03C3" w:rsidRPr="003B1C43">
        <w:rPr>
          <w:rFonts w:ascii="Cambria" w:hAnsi="Cambria"/>
          <w:i/>
          <w:sz w:val="28"/>
          <w:szCs w:val="28"/>
          <w:lang w:val="tr-TR"/>
        </w:rPr>
        <w:t>test)</w:t>
      </w:r>
    </w:p>
    <w:p w:rsidR="00FC03C3" w:rsidRDefault="00FC03C3" w:rsidP="00FC03C3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38797A" w:rsidRPr="003B1C43" w:rsidRDefault="00CB5AD6" w:rsidP="00FC03C3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>
        <w:rPr>
          <w:rFonts w:ascii="Cambria" w:hAnsi="Cambria"/>
          <w:i/>
          <w:sz w:val="28"/>
          <w:szCs w:val="28"/>
          <w:lang w:val="tr-TR"/>
        </w:rPr>
        <w:t>classification_report(y</w:t>
      </w:r>
      <w:r w:rsidR="00E02C8B" w:rsidRPr="003B1C43">
        <w:rPr>
          <w:rFonts w:ascii="Cambria" w:hAnsi="Cambria"/>
          <w:i/>
          <w:sz w:val="28"/>
          <w:szCs w:val="28"/>
          <w:lang w:val="tr-TR"/>
        </w:rPr>
        <w:t>test,pred_svc)</w:t>
      </w:r>
    </w:p>
    <w:p w:rsidR="0038797A" w:rsidRPr="007866F1" w:rsidRDefault="0038797A" w:rsidP="00FC03C3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2787002A" wp14:editId="7BC16A6A">
            <wp:extent cx="4838700" cy="165735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274B" w:rsidRPr="00D208A8" w:rsidRDefault="00B6274B" w:rsidP="004A7B2A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1F7D17" w:rsidRDefault="001F7D17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A5255A" w:rsidRDefault="00A5255A" w:rsidP="000250C8">
      <w:pPr>
        <w:spacing w:line="360" w:lineRule="auto"/>
        <w:rPr>
          <w:rFonts w:ascii="Cambria" w:hAnsi="Cambria"/>
          <w:sz w:val="32"/>
          <w:szCs w:val="28"/>
          <w:u w:val="single"/>
          <w:lang w:val="tr-TR"/>
        </w:rPr>
      </w:pPr>
    </w:p>
    <w:p w:rsidR="001F7D17" w:rsidRPr="00457187" w:rsidRDefault="001F7D17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 w:rsidRPr="00457187">
        <w:rPr>
          <w:rFonts w:ascii="Cambria" w:hAnsi="Cambria"/>
          <w:sz w:val="32"/>
          <w:szCs w:val="28"/>
          <w:u w:val="single"/>
          <w:lang w:val="tr-TR"/>
        </w:rPr>
        <w:t xml:space="preserve">Random Forest </w:t>
      </w:r>
    </w:p>
    <w:p w:rsidR="001F7D17" w:rsidRDefault="006A59EA" w:rsidP="001F7D17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Here I decided to use 250 trees in the forest</w:t>
      </w:r>
      <w:r w:rsidR="00511CD5">
        <w:rPr>
          <w:rFonts w:ascii="Cambria" w:hAnsi="Cambria"/>
          <w:sz w:val="28"/>
          <w:szCs w:val="28"/>
          <w:lang w:val="tr-TR"/>
        </w:rPr>
        <w:t xml:space="preserve"> to give a better performance.</w:t>
      </w:r>
    </w:p>
    <w:p w:rsidR="00511CD5" w:rsidRPr="001F7D17" w:rsidRDefault="00511CD5" w:rsidP="001F7D17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1F7D17" w:rsidRPr="003B1C43" w:rsidRDefault="001F7D17" w:rsidP="001F7D17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rfc = RandomForestClassifier(n_estimators=250)</w:t>
      </w:r>
    </w:p>
    <w:p w:rsidR="001F7D17" w:rsidRPr="003B1C43" w:rsidRDefault="00CB5AD6" w:rsidP="001F7D17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>
        <w:rPr>
          <w:rFonts w:ascii="Cambria" w:hAnsi="Cambria"/>
          <w:i/>
          <w:sz w:val="28"/>
          <w:szCs w:val="28"/>
          <w:lang w:val="tr-TR"/>
        </w:rPr>
        <w:t>rfc.fit(X</w:t>
      </w:r>
      <w:r w:rsidR="001F7D17" w:rsidRPr="003B1C43">
        <w:rPr>
          <w:rFonts w:ascii="Cambria" w:hAnsi="Cambria"/>
          <w:i/>
          <w:sz w:val="28"/>
          <w:szCs w:val="28"/>
          <w:lang w:val="tr-TR"/>
        </w:rPr>
        <w:t>train, y_train)</w:t>
      </w:r>
    </w:p>
    <w:p w:rsidR="001F7D17" w:rsidRPr="003B1C43" w:rsidRDefault="00CB5AD6" w:rsidP="001F7D17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>
        <w:rPr>
          <w:rFonts w:ascii="Cambria" w:hAnsi="Cambria"/>
          <w:i/>
          <w:sz w:val="28"/>
          <w:szCs w:val="28"/>
          <w:lang w:val="tr-TR"/>
        </w:rPr>
        <w:t>pred_rfc = rfc.predict(X</w:t>
      </w:r>
      <w:r w:rsidR="001F7D17" w:rsidRPr="003B1C43">
        <w:rPr>
          <w:rFonts w:ascii="Cambria" w:hAnsi="Cambria"/>
          <w:i/>
          <w:sz w:val="28"/>
          <w:szCs w:val="28"/>
          <w:lang w:val="tr-TR"/>
        </w:rPr>
        <w:t>test)</w:t>
      </w:r>
    </w:p>
    <w:p w:rsidR="001F7D17" w:rsidRPr="003B1C43" w:rsidRDefault="00CB5AD6" w:rsidP="001F7D17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>
        <w:rPr>
          <w:rFonts w:ascii="Cambria" w:hAnsi="Cambria"/>
          <w:i/>
          <w:sz w:val="28"/>
          <w:szCs w:val="28"/>
          <w:lang w:val="tr-TR"/>
        </w:rPr>
        <w:t>classification_report(y</w:t>
      </w:r>
      <w:r w:rsidR="001F7D17" w:rsidRPr="003B1C43">
        <w:rPr>
          <w:rFonts w:ascii="Cambria" w:hAnsi="Cambria"/>
          <w:i/>
          <w:sz w:val="28"/>
          <w:szCs w:val="28"/>
          <w:lang w:val="tr-TR"/>
        </w:rPr>
        <w:t>test, pred_rfc)</w:t>
      </w:r>
    </w:p>
    <w:p w:rsidR="001F7D17" w:rsidRDefault="008F0911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267973B2" wp14:editId="797ECCEB">
            <wp:extent cx="4714875" cy="159067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911" w:rsidRDefault="007D28E4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 xml:space="preserve">This seems to be the highest accuracy score by far. </w:t>
      </w:r>
    </w:p>
    <w:p w:rsidR="007D28E4" w:rsidRDefault="007D28E4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CB5AD6" w:rsidRDefault="00CB5AD6" w:rsidP="000250C8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CB5AD6" w:rsidRDefault="00CB5AD6" w:rsidP="000250C8">
      <w:pPr>
        <w:spacing w:line="360" w:lineRule="auto"/>
        <w:rPr>
          <w:rFonts w:ascii="Cambria" w:hAnsi="Cambria"/>
          <w:b/>
          <w:sz w:val="32"/>
          <w:szCs w:val="28"/>
          <w:u w:val="single"/>
          <w:lang w:val="tr-TR"/>
        </w:rPr>
      </w:pPr>
    </w:p>
    <w:p w:rsidR="001F7D17" w:rsidRPr="00457187" w:rsidRDefault="008F0911" w:rsidP="000250C8">
      <w:pPr>
        <w:spacing w:line="360" w:lineRule="auto"/>
        <w:rPr>
          <w:rFonts w:ascii="Cambria" w:hAnsi="Cambria"/>
          <w:sz w:val="32"/>
          <w:szCs w:val="28"/>
          <w:u w:val="single"/>
          <w:lang w:val="tr-TR"/>
        </w:rPr>
      </w:pPr>
      <w:r w:rsidRPr="00457187">
        <w:rPr>
          <w:rFonts w:ascii="Cambria" w:hAnsi="Cambria"/>
          <w:sz w:val="32"/>
          <w:szCs w:val="28"/>
          <w:u w:val="single"/>
          <w:lang w:val="tr-TR"/>
        </w:rPr>
        <w:t>Kneighbors Classifier</w:t>
      </w:r>
    </w:p>
    <w:p w:rsidR="00146F08" w:rsidRPr="00146F08" w:rsidRDefault="00146F08" w:rsidP="008F0911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My last algorithm will be KNN which is also good for large data sets</w:t>
      </w:r>
    </w:p>
    <w:p w:rsidR="008F0911" w:rsidRPr="003B1C43" w:rsidRDefault="008F0911" w:rsidP="008F0911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knn = KNeighborsClassifier()</w:t>
      </w:r>
    </w:p>
    <w:p w:rsidR="008F0911" w:rsidRPr="003B1C43" w:rsidRDefault="00CB5AD6" w:rsidP="008F0911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>
        <w:rPr>
          <w:rFonts w:ascii="Cambria" w:hAnsi="Cambria"/>
          <w:i/>
          <w:sz w:val="28"/>
          <w:szCs w:val="28"/>
          <w:lang w:val="tr-TR"/>
        </w:rPr>
        <w:t>knn.fit(Xtrain,y</w:t>
      </w:r>
      <w:r w:rsidR="008F0911" w:rsidRPr="003B1C43">
        <w:rPr>
          <w:rFonts w:ascii="Cambria" w:hAnsi="Cambria"/>
          <w:i/>
          <w:sz w:val="28"/>
          <w:szCs w:val="28"/>
          <w:lang w:val="tr-TR"/>
        </w:rPr>
        <w:t>train)</w:t>
      </w:r>
    </w:p>
    <w:p w:rsidR="001F7D17" w:rsidRDefault="008F0911" w:rsidP="008F0911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3B1C43">
        <w:rPr>
          <w:rFonts w:ascii="Cambria" w:hAnsi="Cambria"/>
          <w:i/>
          <w:sz w:val="28"/>
          <w:szCs w:val="28"/>
          <w:lang w:val="tr-TR"/>
        </w:rPr>
        <w:t>pred_knn=knn.predict(Xtest)</w:t>
      </w:r>
    </w:p>
    <w:p w:rsidR="00CB5AD6" w:rsidRPr="003B1C43" w:rsidRDefault="00CB5AD6" w:rsidP="008F0911">
      <w:pPr>
        <w:spacing w:line="360" w:lineRule="auto"/>
        <w:rPr>
          <w:rFonts w:ascii="Cambria" w:hAnsi="Cambria"/>
          <w:i/>
          <w:sz w:val="28"/>
          <w:szCs w:val="28"/>
          <w:lang w:val="tr-TR"/>
        </w:rPr>
      </w:pPr>
      <w:r w:rsidRPr="00CB5AD6">
        <w:rPr>
          <w:rFonts w:ascii="Cambria" w:hAnsi="Cambria"/>
          <w:i/>
          <w:sz w:val="28"/>
          <w:szCs w:val="28"/>
          <w:lang w:val="tr-TR"/>
        </w:rPr>
        <w:t>classification_report(y_test, pred_knn)</w:t>
      </w:r>
    </w:p>
    <w:p w:rsidR="001F7D17" w:rsidRDefault="007D28E4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132183B1" wp14:editId="71818706">
            <wp:extent cx="4724400" cy="166687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8E4" w:rsidRDefault="007D28E4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1524DA" w:rsidRDefault="001524DA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7D28E4" w:rsidRDefault="007D28E4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p w:rsidR="00D54ECF" w:rsidRDefault="00D54ECF" w:rsidP="00B1500D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b/>
          <w:sz w:val="32"/>
          <w:szCs w:val="28"/>
          <w:lang w:val="tr-TR"/>
        </w:rPr>
      </w:pPr>
      <w:r w:rsidRPr="00B1500D">
        <w:rPr>
          <w:rFonts w:ascii="Cambria" w:hAnsi="Cambria"/>
          <w:b/>
          <w:sz w:val="32"/>
          <w:szCs w:val="28"/>
          <w:lang w:val="tr-TR"/>
        </w:rPr>
        <w:lastRenderedPageBreak/>
        <w:t>Conclusion</w:t>
      </w:r>
    </w:p>
    <w:p w:rsidR="001524DA" w:rsidRPr="00B1500D" w:rsidRDefault="001524DA" w:rsidP="001524DA">
      <w:pPr>
        <w:pStyle w:val="ListParagraph"/>
        <w:spacing w:line="360" w:lineRule="auto"/>
        <w:rPr>
          <w:rFonts w:ascii="Cambria" w:hAnsi="Cambria"/>
          <w:b/>
          <w:sz w:val="32"/>
          <w:szCs w:val="28"/>
          <w:lang w:val="tr-TR"/>
        </w:rPr>
      </w:pPr>
    </w:p>
    <w:p w:rsidR="005601E0" w:rsidRDefault="00D54ECF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  <w:r>
        <w:rPr>
          <w:rFonts w:ascii="Cambria" w:hAnsi="Cambria"/>
          <w:sz w:val="28"/>
          <w:szCs w:val="28"/>
          <w:lang w:val="tr-TR"/>
        </w:rPr>
        <w:t>Eventually, we can pre</w:t>
      </w:r>
      <w:r w:rsidR="00754169">
        <w:rPr>
          <w:rFonts w:ascii="Cambria" w:hAnsi="Cambria"/>
          <w:sz w:val="28"/>
          <w:szCs w:val="28"/>
          <w:lang w:val="tr-TR"/>
        </w:rPr>
        <w:t>dict the wine quality with a 92% score if the Random Forest Classifier</w:t>
      </w:r>
      <w:r>
        <w:rPr>
          <w:rFonts w:ascii="Cambria" w:hAnsi="Cambria"/>
          <w:sz w:val="28"/>
          <w:szCs w:val="28"/>
          <w:lang w:val="tr-TR"/>
        </w:rPr>
        <w:t xml:space="preserve"> is selected</w:t>
      </w:r>
      <w:r w:rsidR="00754169">
        <w:rPr>
          <w:rFonts w:ascii="Cambria" w:hAnsi="Cambria"/>
          <w:sz w:val="28"/>
          <w:szCs w:val="28"/>
          <w:lang w:val="tr-TR"/>
        </w:rPr>
        <w:t xml:space="preserve">. Also my hypothesis that </w:t>
      </w:r>
      <w:r w:rsidR="007007DD">
        <w:rPr>
          <w:rFonts w:ascii="Cambria" w:hAnsi="Cambria"/>
          <w:sz w:val="28"/>
          <w:szCs w:val="28"/>
          <w:lang w:val="tr-TR"/>
        </w:rPr>
        <w:t xml:space="preserve">from the metrics, the quality of wine can be measured seems to be legit since we have a high accuracy score as a result. </w:t>
      </w:r>
      <w:r w:rsidR="00165B19">
        <w:rPr>
          <w:rFonts w:ascii="Cambria" w:hAnsi="Cambria"/>
          <w:sz w:val="28"/>
          <w:szCs w:val="28"/>
          <w:lang w:val="tr-TR"/>
        </w:rPr>
        <w:t xml:space="preserve">Even though SVM an KNN were pretty close to eachother, GaussianNB showed the smallest accuracy score. </w:t>
      </w:r>
    </w:p>
    <w:p w:rsidR="005601E0" w:rsidRPr="0037245D" w:rsidRDefault="005601E0" w:rsidP="000250C8">
      <w:pPr>
        <w:spacing w:line="360" w:lineRule="auto"/>
        <w:rPr>
          <w:rFonts w:ascii="Cambria" w:hAnsi="Cambria"/>
          <w:sz w:val="28"/>
          <w:szCs w:val="28"/>
          <w:lang w:val="tr-TR"/>
        </w:rPr>
      </w:pPr>
    </w:p>
    <w:sectPr w:rsidR="005601E0" w:rsidRPr="0037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B5F9F"/>
    <w:multiLevelType w:val="hybridMultilevel"/>
    <w:tmpl w:val="27985B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26A76"/>
    <w:multiLevelType w:val="hybridMultilevel"/>
    <w:tmpl w:val="2F68FC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AA4273B"/>
    <w:multiLevelType w:val="hybridMultilevel"/>
    <w:tmpl w:val="8B722F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97102"/>
    <w:multiLevelType w:val="hybridMultilevel"/>
    <w:tmpl w:val="F612D0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D10CC"/>
    <w:multiLevelType w:val="hybridMultilevel"/>
    <w:tmpl w:val="8918C7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7"/>
  </w:num>
  <w:num w:numId="17">
    <w:abstractNumId w:val="16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5F"/>
    <w:rsid w:val="000005E5"/>
    <w:rsid w:val="00000FF1"/>
    <w:rsid w:val="000250C8"/>
    <w:rsid w:val="0004717C"/>
    <w:rsid w:val="00080218"/>
    <w:rsid w:val="000A2699"/>
    <w:rsid w:val="000A38A6"/>
    <w:rsid w:val="000A6E3A"/>
    <w:rsid w:val="000C6F2B"/>
    <w:rsid w:val="000E141B"/>
    <w:rsid w:val="0011298D"/>
    <w:rsid w:val="00125062"/>
    <w:rsid w:val="00146F08"/>
    <w:rsid w:val="001524DA"/>
    <w:rsid w:val="00165B19"/>
    <w:rsid w:val="00165E84"/>
    <w:rsid w:val="00173553"/>
    <w:rsid w:val="001B4B60"/>
    <w:rsid w:val="001B4BFE"/>
    <w:rsid w:val="001D2BAF"/>
    <w:rsid w:val="001D5A01"/>
    <w:rsid w:val="001F0AA4"/>
    <w:rsid w:val="001F7D17"/>
    <w:rsid w:val="002426DB"/>
    <w:rsid w:val="0025767B"/>
    <w:rsid w:val="002620A1"/>
    <w:rsid w:val="002907E7"/>
    <w:rsid w:val="002B4404"/>
    <w:rsid w:val="00361849"/>
    <w:rsid w:val="00365882"/>
    <w:rsid w:val="00371081"/>
    <w:rsid w:val="0037245D"/>
    <w:rsid w:val="0038797A"/>
    <w:rsid w:val="003954F1"/>
    <w:rsid w:val="003B1C43"/>
    <w:rsid w:val="003F0868"/>
    <w:rsid w:val="00410FC0"/>
    <w:rsid w:val="004202F6"/>
    <w:rsid w:val="004355AB"/>
    <w:rsid w:val="00436501"/>
    <w:rsid w:val="00442B3C"/>
    <w:rsid w:val="004461F7"/>
    <w:rsid w:val="00457187"/>
    <w:rsid w:val="00463352"/>
    <w:rsid w:val="004A362E"/>
    <w:rsid w:val="004A7B2A"/>
    <w:rsid w:val="004B2668"/>
    <w:rsid w:val="004F01D6"/>
    <w:rsid w:val="00511CD5"/>
    <w:rsid w:val="00516469"/>
    <w:rsid w:val="00524538"/>
    <w:rsid w:val="005601E0"/>
    <w:rsid w:val="005609F1"/>
    <w:rsid w:val="00625D34"/>
    <w:rsid w:val="00645377"/>
    <w:rsid w:val="006548F8"/>
    <w:rsid w:val="006830D8"/>
    <w:rsid w:val="00687837"/>
    <w:rsid w:val="006A59EA"/>
    <w:rsid w:val="006B71E3"/>
    <w:rsid w:val="006B780F"/>
    <w:rsid w:val="006D4D36"/>
    <w:rsid w:val="006E1947"/>
    <w:rsid w:val="007007DD"/>
    <w:rsid w:val="0071605F"/>
    <w:rsid w:val="007222FF"/>
    <w:rsid w:val="00724BF7"/>
    <w:rsid w:val="00740C94"/>
    <w:rsid w:val="00746AEF"/>
    <w:rsid w:val="00754169"/>
    <w:rsid w:val="00762B36"/>
    <w:rsid w:val="00767A6E"/>
    <w:rsid w:val="007866F1"/>
    <w:rsid w:val="007A250B"/>
    <w:rsid w:val="007D28E4"/>
    <w:rsid w:val="007E29BE"/>
    <w:rsid w:val="00800D25"/>
    <w:rsid w:val="00862DFD"/>
    <w:rsid w:val="008A5111"/>
    <w:rsid w:val="008C112F"/>
    <w:rsid w:val="008F0911"/>
    <w:rsid w:val="00935192"/>
    <w:rsid w:val="009369B1"/>
    <w:rsid w:val="00940DB0"/>
    <w:rsid w:val="00945407"/>
    <w:rsid w:val="009674E8"/>
    <w:rsid w:val="009864F0"/>
    <w:rsid w:val="009A0346"/>
    <w:rsid w:val="009B6693"/>
    <w:rsid w:val="009C28CF"/>
    <w:rsid w:val="009F3EAB"/>
    <w:rsid w:val="00A13472"/>
    <w:rsid w:val="00A5255A"/>
    <w:rsid w:val="00A65D91"/>
    <w:rsid w:val="00AD264C"/>
    <w:rsid w:val="00AF56F1"/>
    <w:rsid w:val="00B1500D"/>
    <w:rsid w:val="00B27D3F"/>
    <w:rsid w:val="00B6274B"/>
    <w:rsid w:val="00B63752"/>
    <w:rsid w:val="00B97361"/>
    <w:rsid w:val="00BB5592"/>
    <w:rsid w:val="00BC7773"/>
    <w:rsid w:val="00BC7AB3"/>
    <w:rsid w:val="00BD1446"/>
    <w:rsid w:val="00BF3301"/>
    <w:rsid w:val="00C16BA0"/>
    <w:rsid w:val="00C56765"/>
    <w:rsid w:val="00C70292"/>
    <w:rsid w:val="00CA1C5F"/>
    <w:rsid w:val="00CB0BF0"/>
    <w:rsid w:val="00CB5AD6"/>
    <w:rsid w:val="00CD1853"/>
    <w:rsid w:val="00D208A8"/>
    <w:rsid w:val="00D33BFC"/>
    <w:rsid w:val="00D54ECF"/>
    <w:rsid w:val="00D87780"/>
    <w:rsid w:val="00D909C5"/>
    <w:rsid w:val="00E02C8B"/>
    <w:rsid w:val="00E54435"/>
    <w:rsid w:val="00E56C70"/>
    <w:rsid w:val="00E80245"/>
    <w:rsid w:val="00E94641"/>
    <w:rsid w:val="00FC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45E1"/>
  <w15:chartTrackingRefBased/>
  <w15:docId w15:val="{7C57ED67-7DA9-40F4-A58B-5790331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4F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kerkan\AppData\Roaming\Microsoft\Templates\Classic%20doub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(blank)(2)</Template>
  <TotalTime>2423</TotalTime>
  <Pages>11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Gökberk Pekerkan</cp:lastModifiedBy>
  <cp:revision>19</cp:revision>
  <cp:lastPrinted>2020-05-27T14:31:00Z</cp:lastPrinted>
  <dcterms:created xsi:type="dcterms:W3CDTF">2020-05-27T14:12:00Z</dcterms:created>
  <dcterms:modified xsi:type="dcterms:W3CDTF">2020-05-31T18:18:00Z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